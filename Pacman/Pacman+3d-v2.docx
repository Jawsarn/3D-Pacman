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B7" w:rsidRDefault="00C672B7">
      <w:pPr>
        <w:rPr>
          <w:b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1FA14" wp14:editId="6483BFDC">
                <wp:simplePos x="0" y="0"/>
                <wp:positionH relativeFrom="column">
                  <wp:posOffset>14605</wp:posOffset>
                </wp:positionH>
                <wp:positionV relativeFrom="paragraph">
                  <wp:posOffset>-5080</wp:posOffset>
                </wp:positionV>
                <wp:extent cx="1828800" cy="1828800"/>
                <wp:effectExtent l="0" t="0" r="0" b="1270"/>
                <wp:wrapThrough wrapText="bothSides">
                  <wp:wrapPolygon edited="0">
                    <wp:start x="142" y="0"/>
                    <wp:lineTo x="142" y="21466"/>
                    <wp:lineTo x="21402" y="21466"/>
                    <wp:lineTo x="21402" y="0"/>
                    <wp:lineTo x="14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N.Y </w:t>
                            </w:r>
                            <w:r w:rsidRPr="002439DC"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Tajms Studios proudly presents!</w:t>
                            </w:r>
                          </w:p>
                          <w:p w:rsidR="00795CA8" w:rsidRDefault="00795CA8" w:rsidP="00D34B4E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 tajms opengl production</w:t>
                            </w:r>
                          </w:p>
                          <w:p w:rsidR="00795CA8" w:rsidRPr="002439DC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pacman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15pt;margin-top:-.4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hd0wIAANk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" filled="f" stroked="f">
                <v:textbox style="mso-fit-shape-to-text:t">
                  <w:txbxContent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N.Y </w:t>
                      </w:r>
                      <w:r w:rsidRPr="002439DC"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Tajms Studios proudly presents!</w:t>
                      </w:r>
                    </w:p>
                    <w:p w:rsidR="00795CA8" w:rsidRDefault="00795CA8" w:rsidP="00D34B4E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 tajms opengl production</w:t>
                      </w:r>
                    </w:p>
                    <w:p w:rsidR="00795CA8" w:rsidRPr="002439DC" w:rsidRDefault="00795CA8" w:rsidP="002439D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pacman 3d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FE6170" w:rsidRPr="00C672B7" w:rsidRDefault="00C672B7">
      <w:pPr>
        <w:rPr>
          <w:sz w:val="24"/>
          <w:szCs w:val="24"/>
        </w:rPr>
      </w:pPr>
      <w:r w:rsidRPr="00C672B7">
        <w:rPr>
          <w:b/>
          <w:sz w:val="28"/>
          <w:szCs w:val="28"/>
        </w:rPr>
        <w:t>Group Members</w:t>
      </w:r>
      <w:proofErr w:type="gramStart"/>
      <w:r w:rsidRPr="00C672B7">
        <w:rPr>
          <w:b/>
          <w:sz w:val="28"/>
          <w:szCs w:val="28"/>
        </w:rPr>
        <w:t>:</w:t>
      </w:r>
      <w:proofErr w:type="gramEnd"/>
      <w:r w:rsidRPr="00C672B7">
        <w:rPr>
          <w:b/>
          <w:sz w:val="28"/>
          <w:szCs w:val="28"/>
        </w:rPr>
        <w:br/>
      </w:r>
      <w:r w:rsidRPr="00C672B7">
        <w:rPr>
          <w:sz w:val="24"/>
          <w:szCs w:val="24"/>
        </w:rPr>
        <w:t>Eric Ahlström</w:t>
      </w:r>
      <w:r w:rsidRPr="00C672B7">
        <w:rPr>
          <w:sz w:val="24"/>
          <w:szCs w:val="24"/>
        </w:rPr>
        <w:br/>
        <w:t>John Bergsten</w:t>
      </w:r>
      <w:r w:rsidRPr="00C672B7">
        <w:rPr>
          <w:sz w:val="24"/>
          <w:szCs w:val="24"/>
        </w:rPr>
        <w:br/>
      </w:r>
      <w:r>
        <w:rPr>
          <w:sz w:val="24"/>
          <w:szCs w:val="24"/>
        </w:rPr>
        <w:t>Lucas Holmqvist</w:t>
      </w:r>
      <w:r>
        <w:rPr>
          <w:sz w:val="24"/>
          <w:szCs w:val="24"/>
        </w:rPr>
        <w:br/>
        <w:t>Christian Markowicz</w:t>
      </w:r>
      <w:r>
        <w:rPr>
          <w:sz w:val="24"/>
          <w:szCs w:val="24"/>
        </w:rPr>
        <w:br/>
        <w:t>Konrad Öhman</w:t>
      </w:r>
      <w:r w:rsidR="00FE6170" w:rsidRPr="00C672B7">
        <w:rPr>
          <w:b/>
          <w:sz w:val="28"/>
          <w:szCs w:val="28"/>
        </w:rPr>
        <w:br w:type="page"/>
      </w:r>
    </w:p>
    <w:p w:rsidR="00755414" w:rsidRPr="00C672B7" w:rsidRDefault="00755414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56705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5414" w:rsidRDefault="00755414">
          <w:pPr>
            <w:pStyle w:val="TOCHeading"/>
          </w:pPr>
          <w:r>
            <w:t>Contents</w:t>
          </w:r>
        </w:p>
        <w:p w:rsidR="004A53E8" w:rsidRDefault="0075541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77775" w:history="1">
            <w:r w:rsidR="004A53E8" w:rsidRPr="008F7480">
              <w:rPr>
                <w:rStyle w:val="Hyperlink"/>
                <w:noProof/>
              </w:rPr>
              <w:t>Introduction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_Toc378777775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2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6" w:history="1">
            <w:r w:rsidRPr="008F7480">
              <w:rPr>
                <w:rStyle w:val="Hyperlink"/>
                <w:noProof/>
              </w:rPr>
              <w:t>Gameplay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7" w:history="1">
            <w:r w:rsidRPr="008F7480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8" w:history="1">
            <w:r w:rsidRPr="008F7480">
              <w:rPr>
                <w:rStyle w:val="Hyperlink"/>
                <w:noProof/>
              </w:rPr>
              <w:t>Game-specific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9" w:history="1">
            <w:r w:rsidRPr="008F7480">
              <w:rPr>
                <w:rStyle w:val="Hyperlink"/>
                <w:noProof/>
              </w:rPr>
              <w:t>Front-end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0" w:history="1">
            <w:r w:rsidRPr="008F7480">
              <w:rPr>
                <w:rStyle w:val="Hyperlink"/>
                <w:noProof/>
              </w:rPr>
              <w:t>Gameplay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1" w:history="1">
            <w:r w:rsidRPr="008F7480">
              <w:rPr>
                <w:rStyle w:val="Hyperlink"/>
                <w:noProof/>
              </w:rPr>
              <w:t>Visual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2" w:history="1">
            <w:r w:rsidRPr="008F7480">
              <w:rPr>
                <w:rStyle w:val="Hyperlink"/>
                <w:noProof/>
              </w:rPr>
              <w:t>Low-Level 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3" w:history="1">
            <w:r w:rsidRPr="008F7480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4" w:history="1">
            <w:r w:rsidRPr="008F7480">
              <w:rPr>
                <w:rStyle w:val="Hyperlink"/>
                <w:noProof/>
              </w:rPr>
              <w:t>Collision and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5" w:history="1">
            <w:r w:rsidRPr="008F7480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6" w:history="1">
            <w:r w:rsidRPr="008F7480">
              <w:rPr>
                <w:rStyle w:val="Hyperlink"/>
                <w:noProof/>
              </w:rPr>
              <w:t>Human Interface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7" w:history="1">
            <w:r w:rsidRPr="008F7480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8" w:history="1">
            <w:r w:rsidRPr="008F7480">
              <w:rPr>
                <w:rStyle w:val="Hyperlink"/>
                <w:noProof/>
              </w:rPr>
              <w:t>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9" w:history="1">
            <w:r w:rsidRPr="008F7480">
              <w:rPr>
                <w:rStyle w:val="Hyperlink"/>
                <w:noProof/>
              </w:rPr>
              <w:t>3</w:t>
            </w:r>
            <w:r w:rsidRPr="008F7480">
              <w:rPr>
                <w:rStyle w:val="Hyperlink"/>
                <w:noProof/>
                <w:vertAlign w:val="superscript"/>
              </w:rPr>
              <w:t>rd</w:t>
            </w:r>
            <w:r w:rsidRPr="008F7480">
              <w:rPr>
                <w:rStyle w:val="Hyperlink"/>
                <w:noProof/>
              </w:rPr>
              <w:t xml:space="preserve"> Party SDKs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0" w:history="1">
            <w:r w:rsidRPr="008F7480">
              <w:rPr>
                <w:rStyle w:val="Hyperlink"/>
                <w:noProof/>
              </w:rPr>
              <w:t>OS and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1" w:history="1">
            <w:r w:rsidRPr="008F7480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2" w:history="1">
            <w:r w:rsidRPr="008F7480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3" w:history="1">
            <w:r w:rsidRPr="008F7480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4" w:history="1">
            <w:r w:rsidRPr="008F7480">
              <w:rPr>
                <w:rStyle w:val="Hyperlink"/>
                <w:noProof/>
              </w:rPr>
              <w:t>Game logic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5" w:history="1">
            <w:r w:rsidRPr="008F7480">
              <w:rPr>
                <w:rStyle w:val="Hyperlink"/>
                <w:noProof/>
              </w:rPr>
              <w:t>Grap</w:t>
            </w:r>
            <w:r w:rsidRPr="008F7480">
              <w:rPr>
                <w:rStyle w:val="Hyperlink"/>
                <w:noProof/>
              </w:rPr>
              <w:t>h</w:t>
            </w:r>
            <w:r w:rsidRPr="008F7480">
              <w:rPr>
                <w:rStyle w:val="Hyperlink"/>
                <w:noProof/>
              </w:rPr>
              <w:t>ic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E8" w:rsidRDefault="004A53E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6" w:history="1">
            <w:r w:rsidRPr="008F748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414" w:rsidRDefault="00755414">
          <w:r>
            <w:rPr>
              <w:b/>
              <w:bCs/>
              <w:noProof/>
            </w:rPr>
            <w:fldChar w:fldCharType="end"/>
          </w:r>
        </w:p>
      </w:sdtContent>
    </w:sdt>
    <w:p w:rsidR="0098519C" w:rsidRDefault="0098519C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br w:type="page"/>
      </w:r>
    </w:p>
    <w:p w:rsidR="0098519C" w:rsidRPr="0098519C" w:rsidRDefault="0098519C" w:rsidP="0098519C">
      <w:pPr>
        <w:pStyle w:val="Heading1"/>
      </w:pPr>
      <w:bookmarkStart w:id="0" w:name="_Toc378777775"/>
      <w:r w:rsidRPr="0098519C">
        <w:lastRenderedPageBreak/>
        <w:t>Introduction</w:t>
      </w:r>
      <w:bookmarkEnd w:id="0"/>
    </w:p>
    <w:p w:rsidR="00185EE3" w:rsidRDefault="00185EE3" w:rsidP="0098519C">
      <w:r>
        <w:t xml:space="preserve">Pacman is one of those </w:t>
      </w:r>
      <w:r w:rsidR="0000655B">
        <w:t>ironical</w:t>
      </w:r>
      <w:r>
        <w:t xml:space="preserve"> video games produced during the industry’s infancy. No one calls him/herself a gamer without having at least heard of the legend that is Pacman</w:t>
      </w:r>
      <w:r w:rsidR="0000655B">
        <w:t>. W</w:t>
      </w:r>
      <w:r>
        <w:t xml:space="preserve">e are thrilled to now be tasked with the creation of our own version. </w:t>
      </w:r>
      <w:r w:rsidR="0000655B">
        <w:t>This document</w:t>
      </w:r>
      <w:r>
        <w:t xml:space="preserve"> i</w:t>
      </w:r>
      <w:r w:rsidR="0000655B">
        <w:t>s the basic</w:t>
      </w:r>
      <w:r>
        <w:t xml:space="preserve"> conceptual outlines of what we hope our game will be.</w:t>
      </w:r>
    </w:p>
    <w:p w:rsidR="00A237ED" w:rsidRDefault="00185EE3" w:rsidP="00185EE3">
      <w:pPr>
        <w:pStyle w:val="Heading1"/>
      </w:pPr>
      <w:bookmarkStart w:id="1" w:name="_Toc378777776"/>
      <w:r>
        <w:t>Gameplay</w:t>
      </w:r>
      <w:r w:rsidR="00A237ED">
        <w:t xml:space="preserve"> introduction</w:t>
      </w:r>
      <w:bookmarkEnd w:id="1"/>
    </w:p>
    <w:p w:rsidR="00A237ED" w:rsidRDefault="00A237ED" w:rsidP="0098519C">
      <w:r>
        <w:t xml:space="preserve">   The player plays as Pacman from a first-person perspective, albeit in a 3D environment. The goal, as with the classic Pacman-games</w:t>
      </w:r>
      <w:r w:rsidR="005629C9">
        <w:t>, is to eat all the candy</w:t>
      </w:r>
      <w:r>
        <w:t xml:space="preserve"> whil</w:t>
      </w:r>
      <w:r w:rsidR="005629C9">
        <w:t>e</w:t>
      </w:r>
      <w:r>
        <w:t xml:space="preserve"> avoid being eaten by the ghosts. One fundamental change</w:t>
      </w:r>
      <w:r w:rsidR="005629C9">
        <w:t xml:space="preserve"> is the layout of the map.</w:t>
      </w:r>
      <w:r>
        <w:t xml:space="preserve"> </w:t>
      </w:r>
      <w:r w:rsidR="005629C9">
        <w:t>T</w:t>
      </w:r>
      <w:r>
        <w:t>he player has to navigate on paths surrounded by black pits which Pacman can fall down into and die.</w:t>
      </w:r>
    </w:p>
    <w:p w:rsidR="00A237ED" w:rsidRPr="0098519C" w:rsidRDefault="00A237ED" w:rsidP="0098519C">
      <w:r>
        <w:t xml:space="preserve">   Aside from the dangers of falling</w:t>
      </w:r>
      <w:r w:rsidR="005629C9">
        <w:t xml:space="preserve"> down from the paths, Pacman will</w:t>
      </w:r>
      <w:r>
        <w:t xml:space="preserve"> starve if he fails to </w:t>
      </w:r>
      <w:r w:rsidR="005629C9">
        <w:t>continually eat</w:t>
      </w:r>
      <w:r>
        <w:t xml:space="preserve"> candy. This has consequences</w:t>
      </w:r>
      <w:r w:rsidR="005629C9">
        <w:t>:</w:t>
      </w:r>
      <w:r>
        <w:t xml:space="preserve"> Pacman’s movement speed will be</w:t>
      </w:r>
      <w:r w:rsidR="005629C9">
        <w:t xml:space="preserve"> reduced</w:t>
      </w:r>
      <w:r>
        <w:t xml:space="preserve"> and the light will begin to fade, which will make spotting and running away from ghosts significantly harder.</w:t>
      </w:r>
    </w:p>
    <w:p w:rsidR="009850AF" w:rsidRPr="00755414" w:rsidRDefault="009850AF" w:rsidP="00755414">
      <w:pPr>
        <w:pStyle w:val="Heading1"/>
      </w:pPr>
      <w:bookmarkStart w:id="2" w:name="_Toc37877777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85D2A" wp14:editId="436ABF91">
            <wp:simplePos x="0" y="0"/>
            <wp:positionH relativeFrom="column">
              <wp:posOffset>-661670</wp:posOffset>
            </wp:positionH>
            <wp:positionV relativeFrom="paragraph">
              <wp:posOffset>204470</wp:posOffset>
            </wp:positionV>
            <wp:extent cx="7362825" cy="8191500"/>
            <wp:effectExtent l="0" t="0" r="0" b="0"/>
            <wp:wrapThrough wrapText="bothSides">
              <wp:wrapPolygon edited="0">
                <wp:start x="447" y="251"/>
                <wp:lineTo x="447" y="4370"/>
                <wp:lineTo x="10786" y="4370"/>
                <wp:lineTo x="447" y="4822"/>
                <wp:lineTo x="447" y="9996"/>
                <wp:lineTo x="10786" y="9996"/>
                <wp:lineTo x="615" y="10448"/>
                <wp:lineTo x="615" y="12056"/>
                <wp:lineTo x="5365" y="12407"/>
                <wp:lineTo x="615" y="12508"/>
                <wp:lineTo x="615" y="16225"/>
                <wp:lineTo x="3465" y="16426"/>
                <wp:lineTo x="615" y="16426"/>
                <wp:lineTo x="615" y="18837"/>
                <wp:lineTo x="10786" y="18837"/>
                <wp:lineTo x="615" y="19289"/>
                <wp:lineTo x="615" y="20947"/>
                <wp:lineTo x="21013" y="20947"/>
                <wp:lineTo x="21069" y="19993"/>
                <wp:lineTo x="20846" y="19842"/>
                <wp:lineTo x="19840" y="19641"/>
                <wp:lineTo x="19951" y="19340"/>
                <wp:lineTo x="18834" y="19239"/>
                <wp:lineTo x="10786" y="18837"/>
                <wp:lineTo x="20734" y="18837"/>
                <wp:lineTo x="21125" y="18787"/>
                <wp:lineTo x="21069" y="16577"/>
                <wp:lineTo x="19392" y="16426"/>
                <wp:lineTo x="18219" y="16426"/>
                <wp:lineTo x="21069" y="16225"/>
                <wp:lineTo x="21069" y="15271"/>
                <wp:lineTo x="20790" y="15070"/>
                <wp:lineTo x="19895" y="14819"/>
                <wp:lineTo x="20957" y="14065"/>
                <wp:lineTo x="21069" y="12608"/>
                <wp:lineTo x="19281" y="12508"/>
                <wp:lineTo x="16319" y="12407"/>
                <wp:lineTo x="21069" y="12056"/>
                <wp:lineTo x="21069" y="11152"/>
                <wp:lineTo x="20846" y="11001"/>
                <wp:lineTo x="19840" y="10800"/>
                <wp:lineTo x="19951" y="10499"/>
                <wp:lineTo x="18834" y="10398"/>
                <wp:lineTo x="10786" y="9996"/>
                <wp:lineTo x="20734" y="9996"/>
                <wp:lineTo x="21125" y="9946"/>
                <wp:lineTo x="21069" y="8690"/>
                <wp:lineTo x="20846" y="8540"/>
                <wp:lineTo x="20287" y="8389"/>
                <wp:lineTo x="21237" y="7836"/>
                <wp:lineTo x="21293" y="5526"/>
                <wp:lineTo x="21013" y="5325"/>
                <wp:lineTo x="20007" y="5174"/>
                <wp:lineTo x="20119" y="4873"/>
                <wp:lineTo x="19225" y="4772"/>
                <wp:lineTo x="10786" y="4370"/>
                <wp:lineTo x="20734" y="4370"/>
                <wp:lineTo x="21125" y="4320"/>
                <wp:lineTo x="21069" y="1005"/>
                <wp:lineTo x="20790" y="804"/>
                <wp:lineTo x="19784" y="251"/>
                <wp:lineTo x="447" y="251"/>
              </wp:wrapPolygon>
            </wp:wrapThrough>
            <wp:docPr id="1" name="Picture 1" descr="J:\Pacman\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cman\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14" w:rsidRPr="00755414">
        <w:t>Architecture</w:t>
      </w:r>
      <w:r w:rsidR="00755414" w:rsidRPr="00965608">
        <w:t xml:space="preserve"> Diagram</w:t>
      </w:r>
      <w:bookmarkEnd w:id="2"/>
      <w:r w:rsidR="00755414" w:rsidRPr="00965608">
        <w:t xml:space="preserve"> </w:t>
      </w:r>
      <w:r w:rsidRPr="00965608">
        <w:br w:type="page"/>
      </w:r>
    </w:p>
    <w:p w:rsidR="00FE6170" w:rsidRPr="00965608" w:rsidRDefault="00FE6170" w:rsidP="00755414">
      <w:pPr>
        <w:pStyle w:val="Heading2"/>
      </w:pPr>
      <w:bookmarkStart w:id="3" w:name="_Toc378777778"/>
      <w:r w:rsidRPr="00965608">
        <w:lastRenderedPageBreak/>
        <w:t>Game-specific Subsystem</w:t>
      </w:r>
      <w:bookmarkEnd w:id="3"/>
      <w:r w:rsidRPr="00965608">
        <w:t xml:space="preserve"> </w:t>
      </w:r>
    </w:p>
    <w:p w:rsidR="00FE6170" w:rsidRDefault="00FE6170">
      <w:pPr>
        <w:rPr>
          <w:sz w:val="24"/>
          <w:szCs w:val="24"/>
        </w:rPr>
      </w:pPr>
      <w:r w:rsidRPr="00FE6170">
        <w:rPr>
          <w:sz w:val="24"/>
          <w:szCs w:val="24"/>
        </w:rPr>
        <w:t xml:space="preserve">This block contains </w:t>
      </w:r>
      <w:r>
        <w:rPr>
          <w:sz w:val="24"/>
          <w:szCs w:val="24"/>
        </w:rPr>
        <w:t xml:space="preserve">components that </w:t>
      </w:r>
      <w:r w:rsidR="00D34B4E">
        <w:rPr>
          <w:sz w:val="24"/>
          <w:szCs w:val="24"/>
        </w:rPr>
        <w:t>are specific for this game, such as the candy and ghosts.</w:t>
      </w:r>
    </w:p>
    <w:p w:rsidR="008D15E5" w:rsidRDefault="00FE6170" w:rsidP="0006052F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  <w:r w:rsidR="00D34B4E">
        <w:rPr>
          <w:sz w:val="24"/>
          <w:szCs w:val="24"/>
        </w:rPr>
        <w:t>contains two cameras: a noclip-camera to easily fly arou</w:t>
      </w:r>
      <w:r w:rsidR="0000655B">
        <w:rPr>
          <w:sz w:val="24"/>
          <w:szCs w:val="24"/>
        </w:rPr>
        <w:t>nd the world for debug purposes</w:t>
      </w:r>
      <w:r w:rsidR="00D34B4E">
        <w:rPr>
          <w:sz w:val="24"/>
          <w:szCs w:val="24"/>
        </w:rPr>
        <w:t xml:space="preserve"> and a first-person game-camera for the final gameplay.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AI </w:t>
      </w:r>
      <w:r w:rsidR="0006052F">
        <w:rPr>
          <w:sz w:val="24"/>
          <w:szCs w:val="24"/>
        </w:rPr>
        <w:t>directs th</w:t>
      </w:r>
      <w:r w:rsidR="00D34B4E">
        <w:rPr>
          <w:sz w:val="24"/>
          <w:szCs w:val="24"/>
        </w:rPr>
        <w:t>e ghosts’ movement by sending a path</w:t>
      </w:r>
      <w:r w:rsidR="0006052F">
        <w:rPr>
          <w:sz w:val="24"/>
          <w:szCs w:val="24"/>
        </w:rPr>
        <w:t xml:space="preserve"> to each ghost. It also tells the ghost whether to flee from Pacman or to chase him. 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Player mechanics </w:t>
      </w:r>
      <w:r w:rsidR="00D34B4E">
        <w:rPr>
          <w:sz w:val="24"/>
          <w:szCs w:val="24"/>
        </w:rPr>
        <w:t>manages play-inp</w:t>
      </w:r>
      <w:r w:rsidR="0000655B">
        <w:rPr>
          <w:sz w:val="24"/>
          <w:szCs w:val="24"/>
        </w:rPr>
        <w:t>uts from the keyboard and mouse</w:t>
      </w:r>
      <w:r w:rsidR="00D34B4E">
        <w:rPr>
          <w:sz w:val="24"/>
          <w:szCs w:val="24"/>
        </w:rPr>
        <w:t xml:space="preserve"> which are then u</w:t>
      </w:r>
      <w:r w:rsidR="0000655B">
        <w:rPr>
          <w:sz w:val="24"/>
          <w:szCs w:val="24"/>
        </w:rPr>
        <w:t>sed to control Pacman and for</w:t>
      </w:r>
      <w:r w:rsidR="00D34B4E">
        <w:rPr>
          <w:sz w:val="24"/>
          <w:szCs w:val="24"/>
        </w:rPr>
        <w:t xml:space="preserve"> navigation of menus.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Game-specific Rendering </w:t>
      </w:r>
      <w:r w:rsidR="00D34B4E">
        <w:rPr>
          <w:sz w:val="24"/>
          <w:szCs w:val="24"/>
        </w:rPr>
        <w:t>renders the terrain and different objects.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>Candy</w:t>
      </w:r>
      <w:r w:rsidR="0000655B">
        <w:rPr>
          <w:b/>
          <w:sz w:val="24"/>
          <w:szCs w:val="24"/>
        </w:rPr>
        <w:t xml:space="preserve"> </w:t>
      </w:r>
      <w:proofErr w:type="gramStart"/>
      <w:r w:rsidR="0000655B">
        <w:rPr>
          <w:sz w:val="24"/>
          <w:szCs w:val="24"/>
        </w:rPr>
        <w:t>are</w:t>
      </w:r>
      <w:proofErr w:type="gramEnd"/>
      <w:r w:rsidR="0006052F">
        <w:rPr>
          <w:b/>
          <w:sz w:val="24"/>
          <w:szCs w:val="24"/>
        </w:rPr>
        <w:t xml:space="preserve"> </w:t>
      </w:r>
      <w:r w:rsidR="00D34B4E">
        <w:rPr>
          <w:sz w:val="24"/>
          <w:szCs w:val="24"/>
        </w:rPr>
        <w:t>small pieces of candy which Pacman eats.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Ghosts </w:t>
      </w:r>
      <w:r w:rsidR="0006052F">
        <w:rPr>
          <w:sz w:val="24"/>
          <w:szCs w:val="24"/>
        </w:rPr>
        <w:t xml:space="preserve">are the main enemy. </w:t>
      </w:r>
      <w:r w:rsidR="00156537">
        <w:rPr>
          <w:sz w:val="24"/>
          <w:szCs w:val="24"/>
        </w:rPr>
        <w:t xml:space="preserve">They follow a path given by the AI, based on their state and Pacman’s position. </w:t>
      </w:r>
      <w:r w:rsidR="0006052F">
        <w:rPr>
          <w:sz w:val="24"/>
          <w:szCs w:val="24"/>
        </w:rPr>
        <w:br/>
      </w:r>
      <w:proofErr w:type="gramStart"/>
      <w:r w:rsidR="0006052F">
        <w:rPr>
          <w:b/>
          <w:sz w:val="24"/>
          <w:szCs w:val="24"/>
        </w:rPr>
        <w:t xml:space="preserve">Buffs </w:t>
      </w:r>
      <w:r w:rsidR="0006052F">
        <w:rPr>
          <w:sz w:val="24"/>
          <w:szCs w:val="24"/>
        </w:rPr>
        <w:t>change</w:t>
      </w:r>
      <w:r w:rsidR="00156537">
        <w:rPr>
          <w:sz w:val="24"/>
          <w:szCs w:val="24"/>
        </w:rPr>
        <w:t>s</w:t>
      </w:r>
      <w:proofErr w:type="gramEnd"/>
      <w:r w:rsidR="0006052F">
        <w:rPr>
          <w:sz w:val="24"/>
          <w:szCs w:val="24"/>
        </w:rPr>
        <w:t xml:space="preserve"> the state of Pacman. The most basic </w:t>
      </w:r>
      <w:r w:rsidR="00776BBA">
        <w:rPr>
          <w:sz w:val="24"/>
          <w:szCs w:val="24"/>
        </w:rPr>
        <w:t xml:space="preserve">buff </w:t>
      </w:r>
      <w:r w:rsidR="0006052F">
        <w:rPr>
          <w:sz w:val="24"/>
          <w:szCs w:val="24"/>
        </w:rPr>
        <w:t xml:space="preserve">is that he can eat the ghosts for a </w:t>
      </w:r>
      <w:r w:rsidR="00156537">
        <w:rPr>
          <w:sz w:val="24"/>
          <w:szCs w:val="24"/>
        </w:rPr>
        <w:t>brief period of time.</w:t>
      </w:r>
    </w:p>
    <w:p w:rsidR="008D15E5" w:rsidRDefault="008D15E5" w:rsidP="008D15E5">
      <w:pPr>
        <w:rPr>
          <w:sz w:val="24"/>
          <w:szCs w:val="24"/>
        </w:rPr>
      </w:pPr>
    </w:p>
    <w:p w:rsidR="008D15E5" w:rsidRDefault="008D15E5" w:rsidP="00755414">
      <w:pPr>
        <w:pStyle w:val="Heading2"/>
      </w:pPr>
      <w:bookmarkStart w:id="4" w:name="_Toc378777779"/>
      <w:r>
        <w:t>Front-end System</w:t>
      </w:r>
      <w:bookmarkEnd w:id="4"/>
    </w:p>
    <w:p w:rsidR="00A67496" w:rsidRDefault="008D15E5" w:rsidP="00A674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Contains HUD and GUI.</w:t>
      </w:r>
      <w:proofErr w:type="gramEnd"/>
      <w:r>
        <w:rPr>
          <w:sz w:val="24"/>
          <w:szCs w:val="24"/>
        </w:rPr>
        <w:t xml:space="preserve"> These are things that don’t interact with the gameplay but rather shows info that is useful to the player</w:t>
      </w:r>
      <w:r w:rsidR="00A67496">
        <w:rPr>
          <w:sz w:val="24"/>
          <w:szCs w:val="24"/>
        </w:rPr>
        <w:t xml:space="preserve"> and directs the player to different places of the program</w:t>
      </w:r>
      <w:r>
        <w:rPr>
          <w:sz w:val="24"/>
          <w:szCs w:val="24"/>
        </w:rPr>
        <w:t xml:space="preserve">. </w:t>
      </w:r>
    </w:p>
    <w:p w:rsidR="00A67496" w:rsidRDefault="008D15E5" w:rsidP="0015653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HUD </w:t>
      </w:r>
      <w:r w:rsidR="0000655B">
        <w:rPr>
          <w:sz w:val="24"/>
          <w:szCs w:val="24"/>
        </w:rPr>
        <w:t>(</w:t>
      </w:r>
      <w:r>
        <w:rPr>
          <w:sz w:val="24"/>
          <w:szCs w:val="24"/>
        </w:rPr>
        <w:t xml:space="preserve">Heads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Display</w:t>
      </w:r>
      <w:r w:rsidR="0000655B">
        <w:rPr>
          <w:sz w:val="24"/>
          <w:szCs w:val="24"/>
        </w:rPr>
        <w:t>)</w:t>
      </w:r>
      <w:r w:rsidR="001E0E34">
        <w:rPr>
          <w:sz w:val="24"/>
          <w:szCs w:val="24"/>
        </w:rPr>
        <w:t xml:space="preserve"> contains</w:t>
      </w:r>
      <w:r w:rsidR="00156537">
        <w:rPr>
          <w:sz w:val="24"/>
          <w:szCs w:val="24"/>
        </w:rPr>
        <w:t xml:space="preserve"> essential information </w:t>
      </w:r>
      <w:r w:rsidR="001E0E34">
        <w:rPr>
          <w:sz w:val="24"/>
          <w:szCs w:val="24"/>
        </w:rPr>
        <w:t xml:space="preserve">such as lives and </w:t>
      </w:r>
      <w:r w:rsidR="00156537">
        <w:rPr>
          <w:sz w:val="24"/>
          <w:szCs w:val="24"/>
        </w:rPr>
        <w:t>score</w:t>
      </w:r>
      <w:r w:rsidR="001E0E34">
        <w:rPr>
          <w:sz w:val="24"/>
          <w:szCs w:val="24"/>
        </w:rPr>
        <w:t xml:space="preserve"> which is then</w:t>
      </w:r>
      <w:r w:rsidR="00156537">
        <w:rPr>
          <w:sz w:val="24"/>
          <w:szCs w:val="24"/>
        </w:rPr>
        <w:t xml:space="preserve"> presented on the screen during gameplay.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GUI </w:t>
      </w:r>
      <w:r w:rsidR="001E0E34">
        <w:rPr>
          <w:sz w:val="24"/>
          <w:szCs w:val="24"/>
        </w:rPr>
        <w:t>(</w:t>
      </w:r>
      <w:r w:rsidR="00E74962">
        <w:rPr>
          <w:sz w:val="24"/>
          <w:szCs w:val="24"/>
        </w:rPr>
        <w:t>Graphical User Interface</w:t>
      </w:r>
      <w:r w:rsidR="001E0E34">
        <w:rPr>
          <w:sz w:val="24"/>
          <w:szCs w:val="24"/>
        </w:rPr>
        <w:t>)</w:t>
      </w:r>
      <w:r w:rsidR="00E74962">
        <w:rPr>
          <w:sz w:val="24"/>
          <w:szCs w:val="24"/>
        </w:rPr>
        <w:t xml:space="preserve"> includes </w:t>
      </w:r>
      <w:r w:rsidR="00A67496">
        <w:rPr>
          <w:sz w:val="24"/>
          <w:szCs w:val="24"/>
        </w:rPr>
        <w:t>different menus which navigates the player to different places in the program.</w:t>
      </w:r>
    </w:p>
    <w:p w:rsidR="00A67496" w:rsidRDefault="00A67496" w:rsidP="00A67496">
      <w:pPr>
        <w:rPr>
          <w:sz w:val="24"/>
          <w:szCs w:val="24"/>
        </w:rPr>
      </w:pPr>
    </w:p>
    <w:p w:rsidR="00C45657" w:rsidRDefault="00C4565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67496" w:rsidRDefault="00A67496" w:rsidP="00755414">
      <w:pPr>
        <w:pStyle w:val="Heading2"/>
      </w:pPr>
      <w:bookmarkStart w:id="5" w:name="_Toc378777780"/>
      <w:r>
        <w:lastRenderedPageBreak/>
        <w:t>Gameplay Foundations</w:t>
      </w:r>
      <w:bookmarkEnd w:id="5"/>
    </w:p>
    <w:p w:rsidR="00A67496" w:rsidRDefault="00A67496" w:rsidP="00A67496">
      <w:pPr>
        <w:rPr>
          <w:sz w:val="24"/>
          <w:szCs w:val="24"/>
        </w:rPr>
      </w:pPr>
      <w:r>
        <w:rPr>
          <w:sz w:val="24"/>
          <w:szCs w:val="24"/>
        </w:rPr>
        <w:t>This block contains map loading, different static objects (like spawn points) and a</w:t>
      </w:r>
      <w:r w:rsidR="0015653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>event/</w:t>
      </w:r>
      <w:r>
        <w:rPr>
          <w:sz w:val="24"/>
          <w:szCs w:val="24"/>
        </w:rPr>
        <w:t>messaging system.</w:t>
      </w:r>
    </w:p>
    <w:p w:rsidR="00A60198" w:rsidRDefault="00AF3A75" w:rsidP="00AF3A75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Map Loading </w:t>
      </w:r>
      <w:r>
        <w:rPr>
          <w:sz w:val="24"/>
          <w:szCs w:val="24"/>
        </w:rPr>
        <w:t>reads the map</w:t>
      </w:r>
      <w:r w:rsidRPr="00AF3A75"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 xml:space="preserve">and saves both a logical representation of the map for collision detection and </w:t>
      </w:r>
      <w:r w:rsidR="00907973">
        <w:rPr>
          <w:sz w:val="24"/>
          <w:szCs w:val="24"/>
        </w:rPr>
        <w:t>path finding</w:t>
      </w:r>
      <w:r w:rsidR="001E0E34">
        <w:rPr>
          <w:sz w:val="24"/>
          <w:szCs w:val="24"/>
        </w:rPr>
        <w:t>,</w:t>
      </w:r>
      <w:r w:rsidR="00C45657">
        <w:rPr>
          <w:sz w:val="24"/>
          <w:szCs w:val="24"/>
        </w:rPr>
        <w:t xml:space="preserve"> and a graphical representation that </w:t>
      </w:r>
      <w:r w:rsidR="001E0E34">
        <w:rPr>
          <w:sz w:val="24"/>
          <w:szCs w:val="24"/>
        </w:rPr>
        <w:t>is sent to the graphic interface</w:t>
      </w:r>
      <w:r w:rsidR="00C45657">
        <w:rPr>
          <w:sz w:val="24"/>
          <w:szCs w:val="24"/>
        </w:rPr>
        <w:t>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Static World Elements </w:t>
      </w:r>
      <w:r w:rsidR="00C45657">
        <w:rPr>
          <w:sz w:val="24"/>
          <w:szCs w:val="24"/>
        </w:rPr>
        <w:t>are elements/objects that are in the same place throughout the game, like spawn points.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Event/Messaging System </w:t>
      </w:r>
      <w:r w:rsidR="00C45657">
        <w:rPr>
          <w:sz w:val="24"/>
          <w:szCs w:val="24"/>
        </w:rPr>
        <w:t>gives the player information about gameplay states, for example when the ghosts changes state from fleeing to chasing.</w:t>
      </w:r>
    </w:p>
    <w:p w:rsidR="00A60198" w:rsidRDefault="00A60198" w:rsidP="00A60198">
      <w:pPr>
        <w:rPr>
          <w:sz w:val="24"/>
          <w:szCs w:val="24"/>
        </w:rPr>
      </w:pPr>
    </w:p>
    <w:p w:rsidR="00A60198" w:rsidRDefault="00A60198" w:rsidP="00755414">
      <w:pPr>
        <w:pStyle w:val="Heading2"/>
      </w:pPr>
      <w:bookmarkStart w:id="6" w:name="_Toc378777781"/>
      <w:r>
        <w:t>Visual Effects</w:t>
      </w:r>
      <w:bookmarkEnd w:id="6"/>
    </w:p>
    <w:p w:rsidR="00A60198" w:rsidRDefault="001E0E34" w:rsidP="00A601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Different lighting</w:t>
      </w:r>
      <w:r w:rsidR="00304E3C">
        <w:rPr>
          <w:sz w:val="24"/>
          <w:szCs w:val="24"/>
        </w:rPr>
        <w:t xml:space="preserve"> and special</w:t>
      </w:r>
      <w:r>
        <w:rPr>
          <w:sz w:val="24"/>
          <w:szCs w:val="24"/>
        </w:rPr>
        <w:t xml:space="preserve"> effects.</w:t>
      </w:r>
      <w:proofErr w:type="gramEnd"/>
    </w:p>
    <w:p w:rsidR="00113991" w:rsidRDefault="00A60198" w:rsidP="00113991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>Point Lig</w:t>
      </w:r>
      <w:r w:rsidR="00776BBA">
        <w:rPr>
          <w:b/>
          <w:sz w:val="24"/>
          <w:szCs w:val="24"/>
        </w:rPr>
        <w:t>ht:</w:t>
      </w:r>
      <w:r w:rsidR="00776BBA">
        <w:rPr>
          <w:sz w:val="24"/>
          <w:szCs w:val="24"/>
        </w:rPr>
        <w:t xml:space="preserve"> a light source emitting light from one point</w:t>
      </w:r>
      <w:r>
        <w:rPr>
          <w:sz w:val="24"/>
          <w:szCs w:val="24"/>
        </w:rPr>
        <w:t>. It is the main source of light in our game</w:t>
      </w:r>
      <w:r w:rsidR="00776BBA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Particle Effects </w:t>
      </w:r>
      <w:r w:rsidR="00113991">
        <w:rPr>
          <w:sz w:val="24"/>
          <w:szCs w:val="24"/>
        </w:rPr>
        <w:t>is a way to demonstrate small particles with different movement patterns. Explosions are represented by particle effects.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Reflections </w:t>
      </w:r>
      <w:r w:rsidR="00113991">
        <w:rPr>
          <w:sz w:val="24"/>
          <w:szCs w:val="24"/>
        </w:rPr>
        <w:t>put a texture on a surface that represents the view of the surface.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Environment Map </w:t>
      </w:r>
      <w:r w:rsidR="00113991">
        <w:rPr>
          <w:sz w:val="24"/>
          <w:szCs w:val="24"/>
        </w:rPr>
        <w:t>controls background textures.</w:t>
      </w:r>
    </w:p>
    <w:p w:rsidR="00113991" w:rsidRDefault="00113991" w:rsidP="00113991">
      <w:pPr>
        <w:rPr>
          <w:b/>
          <w:sz w:val="24"/>
          <w:szCs w:val="24"/>
        </w:rPr>
      </w:pPr>
    </w:p>
    <w:p w:rsidR="00382069" w:rsidRDefault="00382069" w:rsidP="00755414">
      <w:pPr>
        <w:pStyle w:val="Heading2"/>
      </w:pPr>
      <w:bookmarkStart w:id="7" w:name="_Toc378777782"/>
      <w:r>
        <w:t>Low-Level Renderer</w:t>
      </w:r>
      <w:bookmarkEnd w:id="7"/>
      <w:r>
        <w:t xml:space="preserve"> </w:t>
      </w:r>
    </w:p>
    <w:p w:rsidR="00382069" w:rsidRDefault="00382069" w:rsidP="001139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Contains </w:t>
      </w:r>
      <w:r w:rsidR="00776BBA">
        <w:rPr>
          <w:sz w:val="24"/>
          <w:szCs w:val="24"/>
        </w:rPr>
        <w:t>lower levels of rendering, such as shaders.</w:t>
      </w:r>
      <w:proofErr w:type="gramEnd"/>
    </w:p>
    <w:p w:rsidR="00755414" w:rsidRDefault="00382069" w:rsidP="001B39E8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Shaders </w:t>
      </w:r>
      <w:r>
        <w:rPr>
          <w:sz w:val="24"/>
          <w:szCs w:val="24"/>
        </w:rPr>
        <w:t xml:space="preserve">are programs that reside in the </w:t>
      </w:r>
      <w:r w:rsidR="00776BBA">
        <w:rPr>
          <w:sz w:val="24"/>
          <w:szCs w:val="24"/>
        </w:rPr>
        <w:t>GPU</w:t>
      </w:r>
      <w:r>
        <w:rPr>
          <w:sz w:val="24"/>
          <w:szCs w:val="24"/>
        </w:rPr>
        <w:t xml:space="preserve">. They tell the </w:t>
      </w:r>
      <w:r w:rsidR="00776BBA">
        <w:rPr>
          <w:sz w:val="24"/>
          <w:szCs w:val="24"/>
        </w:rPr>
        <w:t>GPU</w:t>
      </w:r>
      <w:r>
        <w:rPr>
          <w:sz w:val="24"/>
          <w:szCs w:val="24"/>
        </w:rPr>
        <w:t xml:space="preserve"> how to </w:t>
      </w:r>
      <w:r w:rsidR="00776BBA">
        <w:rPr>
          <w:sz w:val="24"/>
          <w:szCs w:val="24"/>
        </w:rPr>
        <w:t>color</w:t>
      </w:r>
      <w:r>
        <w:rPr>
          <w:sz w:val="24"/>
          <w:szCs w:val="24"/>
        </w:rPr>
        <w:t xml:space="preserve"> </w:t>
      </w:r>
      <w:r w:rsidR="00776BBA">
        <w:rPr>
          <w:sz w:val="24"/>
          <w:szCs w:val="24"/>
        </w:rPr>
        <w:t>each</w:t>
      </w:r>
      <w:r>
        <w:rPr>
          <w:sz w:val="24"/>
          <w:szCs w:val="24"/>
        </w:rPr>
        <w:t xml:space="preserve"> pixel </w:t>
      </w:r>
      <w:r w:rsidR="00776BBA">
        <w:rPr>
          <w:sz w:val="24"/>
          <w:szCs w:val="24"/>
        </w:rPr>
        <w:t>seen by the camera.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Cameras</w:t>
      </w:r>
      <w:r>
        <w:rPr>
          <w:sz w:val="24"/>
          <w:szCs w:val="24"/>
        </w:rPr>
        <w:t xml:space="preserve"> are matrices that convert the world into different views.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Fonts </w:t>
      </w:r>
      <w:r>
        <w:rPr>
          <w:sz w:val="24"/>
          <w:szCs w:val="24"/>
        </w:rPr>
        <w:t xml:space="preserve">are outputs to the </w:t>
      </w:r>
      <w:r w:rsidR="00776BBA">
        <w:rPr>
          <w:sz w:val="24"/>
          <w:szCs w:val="24"/>
        </w:rPr>
        <w:t>GUI</w:t>
      </w:r>
      <w:r>
        <w:rPr>
          <w:sz w:val="24"/>
          <w:szCs w:val="24"/>
        </w:rPr>
        <w:t xml:space="preserve"> and can also be used for debugging. The fonts tell the text how to display itself.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Textures/Surface Management </w:t>
      </w:r>
      <w:r w:rsidR="001B39E8">
        <w:rPr>
          <w:sz w:val="24"/>
          <w:szCs w:val="24"/>
        </w:rPr>
        <w:t>puts the corre</w:t>
      </w:r>
      <w:r w:rsidR="00776BBA">
        <w:rPr>
          <w:sz w:val="24"/>
          <w:szCs w:val="24"/>
        </w:rPr>
        <w:t>ct texture on the right object.</w:t>
      </w:r>
      <w:r w:rsidR="001B39E8">
        <w:rPr>
          <w:sz w:val="24"/>
          <w:szCs w:val="24"/>
        </w:rPr>
        <w:br/>
      </w:r>
      <w:r w:rsidR="001B39E8">
        <w:rPr>
          <w:b/>
          <w:sz w:val="24"/>
          <w:szCs w:val="24"/>
        </w:rPr>
        <w:t xml:space="preserve">Graphics Device Interface </w:t>
      </w:r>
      <w:r w:rsidR="001B39E8">
        <w:rPr>
          <w:sz w:val="24"/>
          <w:szCs w:val="24"/>
        </w:rPr>
        <w:t>is the interface towards the low-level renderer.</w:t>
      </w:r>
      <w:r w:rsidR="001B39E8">
        <w:rPr>
          <w:sz w:val="24"/>
          <w:szCs w:val="24"/>
        </w:rPr>
        <w:br/>
      </w:r>
    </w:p>
    <w:p w:rsidR="001B39E8" w:rsidRDefault="00755414" w:rsidP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39E8" w:rsidRDefault="001B39E8" w:rsidP="00755414">
      <w:pPr>
        <w:pStyle w:val="Heading2"/>
      </w:pPr>
      <w:bookmarkStart w:id="8" w:name="_Toc378777783"/>
      <w:r>
        <w:lastRenderedPageBreak/>
        <w:t>Debugging</w:t>
      </w:r>
      <w:bookmarkEnd w:id="8"/>
    </w:p>
    <w:p w:rsidR="001B39E8" w:rsidRDefault="001B39E8" w:rsidP="001B39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 used to check the program code for bugs, glitches</w:t>
      </w:r>
      <w:r w:rsidR="00B330A4">
        <w:rPr>
          <w:sz w:val="24"/>
          <w:szCs w:val="24"/>
        </w:rPr>
        <w:t xml:space="preserve"> and performance issues.</w:t>
      </w:r>
      <w:proofErr w:type="gramEnd"/>
    </w:p>
    <w:p w:rsidR="00B330A4" w:rsidRDefault="001B39E8" w:rsidP="00B330A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Performance and memory stats </w:t>
      </w:r>
      <w:r>
        <w:rPr>
          <w:sz w:val="24"/>
          <w:szCs w:val="24"/>
        </w:rPr>
        <w:t>keep stats about performance</w:t>
      </w:r>
      <w:r w:rsidR="00776BBA">
        <w:rPr>
          <w:sz w:val="24"/>
          <w:szCs w:val="24"/>
        </w:rPr>
        <w:t>, such as frames per second.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Debug Drawing </w:t>
      </w:r>
      <w:r w:rsidR="00B330A4">
        <w:rPr>
          <w:sz w:val="24"/>
          <w:szCs w:val="24"/>
        </w:rPr>
        <w:t>p</w:t>
      </w:r>
      <w:r>
        <w:rPr>
          <w:sz w:val="24"/>
          <w:szCs w:val="24"/>
        </w:rPr>
        <w:t>rints the map and objects in different ways</w:t>
      </w:r>
      <w:r w:rsidR="00B330A4">
        <w:rPr>
          <w:sz w:val="24"/>
          <w:szCs w:val="24"/>
        </w:rPr>
        <w:t xml:space="preserve">. </w:t>
      </w:r>
      <w:proofErr w:type="gramStart"/>
      <w:r w:rsidR="00B330A4">
        <w:rPr>
          <w:sz w:val="24"/>
          <w:szCs w:val="24"/>
        </w:rPr>
        <w:t xml:space="preserve">Can be used for drawing </w:t>
      </w:r>
      <w:r w:rsidR="00776BBA">
        <w:rPr>
          <w:sz w:val="24"/>
          <w:szCs w:val="24"/>
        </w:rPr>
        <w:t xml:space="preserve">only </w:t>
      </w:r>
      <w:r w:rsidR="00B330A4">
        <w:rPr>
          <w:sz w:val="24"/>
          <w:szCs w:val="24"/>
        </w:rPr>
        <w:t xml:space="preserve">the outlines of </w:t>
      </w:r>
      <w:r w:rsidR="00776BBA">
        <w:rPr>
          <w:sz w:val="24"/>
          <w:szCs w:val="24"/>
        </w:rPr>
        <w:t>polygons</w:t>
      </w:r>
      <w:r w:rsidR="00B330A4">
        <w:rPr>
          <w:sz w:val="24"/>
          <w:szCs w:val="24"/>
        </w:rPr>
        <w:t>.</w:t>
      </w:r>
      <w:proofErr w:type="gramEnd"/>
    </w:p>
    <w:p w:rsidR="00B330A4" w:rsidRDefault="00B330A4" w:rsidP="00B330A4">
      <w:pPr>
        <w:rPr>
          <w:b/>
          <w:sz w:val="24"/>
          <w:szCs w:val="24"/>
        </w:rPr>
      </w:pPr>
    </w:p>
    <w:p w:rsidR="00B330A4" w:rsidRDefault="00B330A4" w:rsidP="00755414">
      <w:pPr>
        <w:pStyle w:val="Heading2"/>
      </w:pPr>
      <w:bookmarkStart w:id="9" w:name="_Toc378777784"/>
      <w:r>
        <w:t>Collision and physics</w:t>
      </w:r>
      <w:bookmarkEnd w:id="9"/>
    </w:p>
    <w:p w:rsidR="00457FD7" w:rsidRDefault="00304E3C" w:rsidP="00457F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Used to check different forms of collisions.</w:t>
      </w:r>
      <w:proofErr w:type="gramEnd"/>
    </w:p>
    <w:p w:rsidR="00B330A4" w:rsidRDefault="00B330A4" w:rsidP="00457FD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Physics / Collision World </w:t>
      </w:r>
      <w:r>
        <w:rPr>
          <w:sz w:val="24"/>
          <w:szCs w:val="24"/>
        </w:rPr>
        <w:t xml:space="preserve">use positions to check if </w:t>
      </w:r>
      <w:r w:rsidR="00304E3C">
        <w:rPr>
          <w:sz w:val="24"/>
          <w:szCs w:val="24"/>
        </w:rPr>
        <w:t>collisions occur.</w:t>
      </w:r>
    </w:p>
    <w:p w:rsidR="00457FD7" w:rsidRDefault="00457FD7" w:rsidP="00457FD7">
      <w:pPr>
        <w:ind w:left="709"/>
        <w:rPr>
          <w:sz w:val="24"/>
          <w:szCs w:val="24"/>
        </w:rPr>
      </w:pPr>
    </w:p>
    <w:p w:rsidR="00457FD7" w:rsidRDefault="00457FD7" w:rsidP="00755414">
      <w:pPr>
        <w:pStyle w:val="Heading2"/>
      </w:pPr>
      <w:bookmarkStart w:id="10" w:name="_Toc378777785"/>
      <w:r>
        <w:t>Audio</w:t>
      </w:r>
      <w:bookmarkEnd w:id="10"/>
    </w:p>
    <w:p w:rsidR="00457FD7" w:rsidRDefault="00457FD7" w:rsidP="00457F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Plays sounds and music depending on the position of Pacman.</w:t>
      </w:r>
      <w:proofErr w:type="gramEnd"/>
    </w:p>
    <w:p w:rsidR="00355034" w:rsidRDefault="00457FD7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Audio Playback / Management </w:t>
      </w:r>
      <w:r>
        <w:rPr>
          <w:sz w:val="24"/>
          <w:szCs w:val="24"/>
        </w:rPr>
        <w:t>c</w:t>
      </w:r>
      <w:r w:rsidRPr="00457FD7">
        <w:rPr>
          <w:sz w:val="24"/>
          <w:szCs w:val="24"/>
        </w:rPr>
        <w:t>ontrols</w:t>
      </w:r>
      <w:r>
        <w:rPr>
          <w:sz w:val="24"/>
          <w:szCs w:val="24"/>
        </w:rPr>
        <w:t xml:space="preserve"> what sounds to play and what volume it should be played at. The volume depends on the distance from </w:t>
      </w:r>
      <w:r w:rsidR="00355034">
        <w:rPr>
          <w:sz w:val="24"/>
          <w:szCs w:val="24"/>
        </w:rPr>
        <w:t xml:space="preserve">the </w:t>
      </w:r>
      <w:r>
        <w:rPr>
          <w:sz w:val="24"/>
          <w:szCs w:val="24"/>
        </w:rPr>
        <w:t>audio source and Pacman.</w:t>
      </w:r>
      <w:r w:rsidR="00355034">
        <w:rPr>
          <w:sz w:val="24"/>
          <w:szCs w:val="24"/>
        </w:rPr>
        <w:br/>
      </w:r>
      <w:r w:rsidR="00355034">
        <w:rPr>
          <w:b/>
          <w:sz w:val="24"/>
          <w:szCs w:val="24"/>
        </w:rPr>
        <w:t xml:space="preserve">3D Audio </w:t>
      </w:r>
      <w:r w:rsidR="00355034">
        <w:rPr>
          <w:sz w:val="24"/>
          <w:szCs w:val="24"/>
        </w:rPr>
        <w:t>makes the sound appear different in each output device.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 w:rsidP="00755414">
      <w:pPr>
        <w:pStyle w:val="Heading2"/>
      </w:pPr>
      <w:bookmarkStart w:id="11" w:name="_Toc378777786"/>
      <w:r>
        <w:lastRenderedPageBreak/>
        <w:t>Human Interface Device</w:t>
      </w:r>
      <w:bookmarkEnd w:id="11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Mouse and keyboard are the only interface devices that the player can use.</w:t>
      </w:r>
    </w:p>
    <w:p w:rsidR="00355034" w:rsidRDefault="00355034" w:rsidP="00355034">
      <w:pPr>
        <w:ind w:left="70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Physical Devices.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keyboard is used to control Pacman left, right, </w:t>
      </w:r>
      <w:r w:rsidR="00C514FD" w:rsidRPr="00C514FD">
        <w:rPr>
          <w:sz w:val="24"/>
          <w:szCs w:val="24"/>
        </w:rPr>
        <w:t>forward</w:t>
      </w:r>
      <w:r w:rsidRPr="00C514FD">
        <w:rPr>
          <w:sz w:val="24"/>
          <w:szCs w:val="24"/>
        </w:rPr>
        <w:t xml:space="preserve"> and </w:t>
      </w:r>
      <w:r w:rsidR="00C514FD" w:rsidRPr="00C514FD">
        <w:rPr>
          <w:sz w:val="24"/>
          <w:szCs w:val="24"/>
        </w:rPr>
        <w:t>backward</w:t>
      </w:r>
      <w:r w:rsidRPr="00C514FD">
        <w:rPr>
          <w:sz w:val="24"/>
          <w:szCs w:val="24"/>
        </w:rPr>
        <w:t>. The mouse is used to control the camera and Pacman’s direction.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>
      <w:r>
        <w:br w:type="page"/>
      </w:r>
    </w:p>
    <w:p w:rsidR="00355034" w:rsidRDefault="00355034" w:rsidP="00755414">
      <w:pPr>
        <w:pStyle w:val="Heading2"/>
      </w:pPr>
      <w:bookmarkStart w:id="12" w:name="_Toc378777787"/>
      <w:r>
        <w:lastRenderedPageBreak/>
        <w:t>Resources</w:t>
      </w:r>
      <w:bookmarkEnd w:id="12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Useful files for our program.</w:t>
      </w:r>
    </w:p>
    <w:p w:rsidR="00EA4928" w:rsidRDefault="00355034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>Textures</w:t>
      </w:r>
      <w:r w:rsidR="00776BB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files with colors that we can attach to an object.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Fonts</w:t>
      </w:r>
      <w:r w:rsidR="00776BB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information that describes the way a text should be written.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World Map</w:t>
      </w:r>
      <w:r>
        <w:rPr>
          <w:sz w:val="24"/>
          <w:szCs w:val="24"/>
        </w:rPr>
        <w:t xml:space="preserve"> stores information about how the</w:t>
      </w:r>
      <w:r w:rsidR="00EA4928">
        <w:rPr>
          <w:sz w:val="24"/>
          <w:szCs w:val="24"/>
        </w:rPr>
        <w:t xml:space="preserve"> vertices are to be constructed and how the logical map will be contracted. </w:t>
      </w:r>
      <w:r w:rsidR="00776BBA">
        <w:rPr>
          <w:sz w:val="24"/>
          <w:szCs w:val="24"/>
        </w:rPr>
        <w:t>It is read from a .raw map.</w:t>
      </w:r>
      <w:r w:rsidR="00EA4928">
        <w:rPr>
          <w:sz w:val="24"/>
          <w:szCs w:val="24"/>
        </w:rPr>
        <w:br/>
      </w:r>
      <w:r w:rsidR="00EA4928">
        <w:rPr>
          <w:b/>
          <w:sz w:val="24"/>
          <w:szCs w:val="24"/>
        </w:rPr>
        <w:t xml:space="preserve">3D-models </w:t>
      </w:r>
      <w:r w:rsidR="00EA4928">
        <w:rPr>
          <w:sz w:val="24"/>
          <w:szCs w:val="24"/>
        </w:rPr>
        <w:t>are stored in .obj files with information on how to construct the vertices for a 3D-object.</w:t>
      </w:r>
    </w:p>
    <w:p w:rsidR="00EA4928" w:rsidRDefault="00EA4928" w:rsidP="00EA4928">
      <w:pPr>
        <w:rPr>
          <w:sz w:val="24"/>
          <w:szCs w:val="24"/>
        </w:rPr>
      </w:pPr>
    </w:p>
    <w:p w:rsidR="00EA4928" w:rsidRDefault="00EA4928" w:rsidP="00755414">
      <w:pPr>
        <w:pStyle w:val="Heading2"/>
      </w:pPr>
      <w:bookmarkStart w:id="13" w:name="_Toc378777788"/>
      <w:r>
        <w:t>Core Systems</w:t>
      </w:r>
      <w:bookmarkEnd w:id="13"/>
    </w:p>
    <w:p w:rsidR="00A335E4" w:rsidRDefault="00EA4928" w:rsidP="00EA4928">
      <w:pPr>
        <w:rPr>
          <w:sz w:val="24"/>
          <w:szCs w:val="24"/>
        </w:rPr>
      </w:pPr>
      <w:r>
        <w:rPr>
          <w:sz w:val="24"/>
          <w:szCs w:val="24"/>
        </w:rPr>
        <w:t xml:space="preserve">These are the different libraries </w:t>
      </w:r>
      <w:r w:rsidR="00776BBA">
        <w:rPr>
          <w:sz w:val="24"/>
          <w:szCs w:val="24"/>
        </w:rPr>
        <w:t>which</w:t>
      </w:r>
      <w:r>
        <w:rPr>
          <w:sz w:val="24"/>
          <w:szCs w:val="24"/>
        </w:rPr>
        <w:t xml:space="preserve"> help</w:t>
      </w:r>
      <w:r w:rsidR="00A335E4">
        <w:rPr>
          <w:sz w:val="24"/>
          <w:szCs w:val="24"/>
        </w:rPr>
        <w:t xml:space="preserve"> us</w:t>
      </w:r>
      <w:r w:rsidR="00C514FD">
        <w:rPr>
          <w:sz w:val="24"/>
          <w:szCs w:val="24"/>
        </w:rPr>
        <w:t xml:space="preserve"> by providing</w:t>
      </w:r>
      <w:r w:rsidR="00776BBA">
        <w:rPr>
          <w:sz w:val="24"/>
          <w:szCs w:val="24"/>
        </w:rPr>
        <w:t xml:space="preserve"> </w:t>
      </w:r>
      <w:r w:rsidR="00A335E4">
        <w:rPr>
          <w:sz w:val="24"/>
          <w:szCs w:val="24"/>
        </w:rPr>
        <w:t>predefined methods.</w:t>
      </w:r>
    </w:p>
    <w:p w:rsidR="00A335E4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Assertions </w:t>
      </w:r>
      <w:r>
        <w:rPr>
          <w:sz w:val="24"/>
          <w:szCs w:val="24"/>
        </w:rPr>
        <w:t>check the code for logical error</w:t>
      </w:r>
      <w:r w:rsidR="00C514FD">
        <w:rPr>
          <w:sz w:val="24"/>
          <w:szCs w:val="24"/>
        </w:rPr>
        <w:t>s</w:t>
      </w:r>
      <w:r>
        <w:rPr>
          <w:sz w:val="24"/>
          <w:szCs w:val="24"/>
        </w:rPr>
        <w:t xml:space="preserve"> like misspelling or forgotten characters.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Memory Management </w:t>
      </w:r>
      <w:r>
        <w:rPr>
          <w:sz w:val="24"/>
          <w:szCs w:val="24"/>
        </w:rPr>
        <w:t>helps with deleting memory places that won’t be used again. This makes memory loss less frequent.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Math Library </w:t>
      </w:r>
      <w:r w:rsidR="00C514FD">
        <w:rPr>
          <w:sz w:val="24"/>
          <w:szCs w:val="24"/>
        </w:rPr>
        <w:t>provides</w:t>
      </w:r>
      <w:r>
        <w:rPr>
          <w:sz w:val="24"/>
          <w:szCs w:val="24"/>
        </w:rPr>
        <w:t xml:space="preserve"> structures and mathematical calculations</w:t>
      </w:r>
      <w:r w:rsidR="00C514FD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Random Generator </w:t>
      </w:r>
      <w:r>
        <w:rPr>
          <w:sz w:val="24"/>
          <w:szCs w:val="24"/>
        </w:rPr>
        <w:t xml:space="preserve">uses the CPU clock to give the </w:t>
      </w:r>
      <w:r w:rsidR="00C514FD">
        <w:rPr>
          <w:sz w:val="24"/>
          <w:szCs w:val="24"/>
        </w:rPr>
        <w:t>program</w:t>
      </w:r>
      <w:r>
        <w:rPr>
          <w:sz w:val="24"/>
          <w:szCs w:val="24"/>
        </w:rPr>
        <w:t xml:space="preserve"> a seemingly random number. </w:t>
      </w:r>
    </w:p>
    <w:p w:rsidR="00A335E4" w:rsidRDefault="00A335E4" w:rsidP="00A335E4">
      <w:pPr>
        <w:rPr>
          <w:b/>
          <w:sz w:val="24"/>
          <w:szCs w:val="24"/>
        </w:rPr>
      </w:pPr>
    </w:p>
    <w:p w:rsidR="00A335E4" w:rsidRDefault="00A335E4" w:rsidP="00755414">
      <w:pPr>
        <w:pStyle w:val="Heading2"/>
      </w:pPr>
      <w:bookmarkStart w:id="14" w:name="_Toc378777789"/>
      <w:r>
        <w:lastRenderedPageBreak/>
        <w:t>3</w:t>
      </w:r>
      <w:r w:rsidRPr="00A335E4">
        <w:rPr>
          <w:vertAlign w:val="superscript"/>
        </w:rPr>
        <w:t>rd</w:t>
      </w:r>
      <w:r>
        <w:t xml:space="preserve"> Party SDKs</w:t>
      </w:r>
      <w:bookmarkEnd w:id="14"/>
    </w:p>
    <w:p w:rsidR="00A335E4" w:rsidRDefault="00776BBA" w:rsidP="00A335E4">
      <w:p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A335E4">
        <w:rPr>
          <w:sz w:val="24"/>
          <w:szCs w:val="24"/>
        </w:rPr>
        <w:t xml:space="preserve"> programmed by a 3</w:t>
      </w:r>
      <w:r w:rsidR="00A335E4" w:rsidRPr="00A335E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which we make use of in our program.</w:t>
      </w:r>
    </w:p>
    <w:p w:rsidR="00C514FD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Open GL 4.x </w:t>
      </w:r>
      <w:r>
        <w:rPr>
          <w:sz w:val="24"/>
          <w:szCs w:val="24"/>
        </w:rPr>
        <w:t xml:space="preserve">is the SDK that will be used to manage the GPU. </w:t>
      </w:r>
    </w:p>
    <w:p w:rsidR="007D1FF7" w:rsidRDefault="007D1FF7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SOIL </w:t>
      </w:r>
      <w:r>
        <w:rPr>
          <w:sz w:val="24"/>
          <w:szCs w:val="24"/>
        </w:rPr>
        <w:t>read</w:t>
      </w:r>
      <w:r w:rsidR="00863810">
        <w:rPr>
          <w:sz w:val="24"/>
          <w:szCs w:val="24"/>
        </w:rPr>
        <w:t>s</w:t>
      </w:r>
      <w:r>
        <w:rPr>
          <w:sz w:val="24"/>
          <w:szCs w:val="24"/>
        </w:rPr>
        <w:t xml:space="preserve"> textures.</w:t>
      </w:r>
    </w:p>
    <w:p w:rsidR="007D1FF7" w:rsidRDefault="007D1FF7" w:rsidP="007D1FF7">
      <w:pPr>
        <w:rPr>
          <w:sz w:val="24"/>
          <w:szCs w:val="24"/>
        </w:rPr>
      </w:pPr>
    </w:p>
    <w:p w:rsidR="007D1FF7" w:rsidRPr="007D1FF7" w:rsidRDefault="007D1FF7" w:rsidP="00755414">
      <w:pPr>
        <w:pStyle w:val="Heading2"/>
      </w:pPr>
      <w:bookmarkStart w:id="15" w:name="_Toc378777790"/>
      <w:r w:rsidRPr="007D1FF7">
        <w:t>OS</w:t>
      </w:r>
      <w:r>
        <w:t xml:space="preserve"> and Platform</w:t>
      </w:r>
      <w:bookmarkEnd w:id="15"/>
    </w:p>
    <w:p w:rsidR="007D1FF7" w:rsidRDefault="007D1FF7" w:rsidP="007D1FF7">
      <w:pPr>
        <w:rPr>
          <w:sz w:val="24"/>
          <w:szCs w:val="24"/>
        </w:rPr>
      </w:pPr>
      <w:r>
        <w:rPr>
          <w:sz w:val="24"/>
          <w:szCs w:val="24"/>
        </w:rPr>
        <w:t>This game will be programmed fo</w:t>
      </w:r>
      <w:r w:rsidR="00B35406">
        <w:rPr>
          <w:sz w:val="24"/>
          <w:szCs w:val="24"/>
        </w:rPr>
        <w:t>r Windows 7 using a pc</w:t>
      </w:r>
      <w:r>
        <w:rPr>
          <w:sz w:val="24"/>
          <w:szCs w:val="24"/>
        </w:rPr>
        <w:t>.</w:t>
      </w:r>
    </w:p>
    <w:p w:rsidR="00755414" w:rsidRDefault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5414" w:rsidRDefault="00755414" w:rsidP="00755414">
      <w:pPr>
        <w:pStyle w:val="Heading1"/>
      </w:pPr>
      <w:bookmarkStart w:id="16" w:name="_Toc378777791"/>
      <w:r>
        <w:lastRenderedPageBreak/>
        <w:t>Domain Modell</w:t>
      </w:r>
      <w:bookmarkEnd w:id="16"/>
      <w:r>
        <w:t xml:space="preserve"> </w:t>
      </w:r>
    </w:p>
    <w:p w:rsidR="00795CA8" w:rsidRDefault="00795CA8" w:rsidP="00755414">
      <w:r>
        <w:rPr>
          <w:noProof/>
        </w:rPr>
        <w:drawing>
          <wp:anchor distT="0" distB="0" distL="114300" distR="114300" simplePos="0" relativeHeight="251661312" behindDoc="1" locked="0" layoutInCell="1" allowOverlap="1" wp14:anchorId="26AFD808" wp14:editId="42FF7875">
            <wp:simplePos x="0" y="0"/>
            <wp:positionH relativeFrom="column">
              <wp:posOffset>-547370</wp:posOffset>
            </wp:positionH>
            <wp:positionV relativeFrom="paragraph">
              <wp:posOffset>195580</wp:posOffset>
            </wp:positionV>
            <wp:extent cx="69627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hrough>
            <wp:docPr id="3" name="Picture 3" descr="\\filestorage1.bth.se\students\20122\chmf12\Pacman\Domän3d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storage1.bth.se\students\20122\chmf12\Pacman\Domän3dp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28">
        <w:br/>
      </w:r>
      <w:r w:rsidR="00355034">
        <w:br/>
      </w:r>
    </w:p>
    <w:p w:rsidR="00795CA8" w:rsidRDefault="00795CA8">
      <w:r>
        <w:br w:type="page"/>
      </w:r>
    </w:p>
    <w:p w:rsidR="00B330A4" w:rsidRPr="00C672B7" w:rsidRDefault="00795CA8" w:rsidP="00C672B7">
      <w:pPr>
        <w:pStyle w:val="Heading1"/>
      </w:pPr>
      <w:bookmarkStart w:id="17" w:name="_Toc378777792"/>
      <w:r>
        <w:lastRenderedPageBreak/>
        <w:t>Work Breakdown Structure</w:t>
      </w:r>
      <w:bookmarkEnd w:id="17"/>
    </w:p>
    <w:tbl>
      <w:tblPr>
        <w:tblW w:w="3578" w:type="pct"/>
        <w:tblLook w:val="04A0" w:firstRow="1" w:lastRow="0" w:firstColumn="1" w:lastColumn="0" w:noHBand="0" w:noVBand="1"/>
      </w:tblPr>
      <w:tblGrid>
        <w:gridCol w:w="1993"/>
        <w:gridCol w:w="1003"/>
        <w:gridCol w:w="1375"/>
        <w:gridCol w:w="918"/>
        <w:gridCol w:w="1139"/>
        <w:gridCol w:w="1164"/>
        <w:gridCol w:w="2030"/>
      </w:tblGrid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Duration(days)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End Date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Est. Time(h)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Act. Time(h)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Act. Time/ Est. </w:t>
            </w:r>
            <w:proofErr w:type="gramStart"/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Time(</w:t>
            </w:r>
            <w:proofErr w:type="gramEnd"/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%)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Achitecture/Design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233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,33%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91,67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Total L1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24-jan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78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E96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104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00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Detailed L1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Architecture/Design (2)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L2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Changes in L1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L2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84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Low-level Renderer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foundations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Debugging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Audio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Visual Effects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10-feb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14-feb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Collision and Physics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Front End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Optimization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Record Prototype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L3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360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Balancing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Modding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Update L1,L2 &amp; L3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Evaluations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28-feb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Progress Report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L4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160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</w:tbl>
    <w:p w:rsidR="006E3746" w:rsidRDefault="006E3746" w:rsidP="006E374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B75BE65" wp14:editId="5F15E0F6">
            <wp:simplePos x="0" y="0"/>
            <wp:positionH relativeFrom="column">
              <wp:posOffset>-890270</wp:posOffset>
            </wp:positionH>
            <wp:positionV relativeFrom="paragraph">
              <wp:posOffset>-881380</wp:posOffset>
            </wp:positionV>
            <wp:extent cx="7743825" cy="9086850"/>
            <wp:effectExtent l="0" t="0" r="9525" b="19050"/>
            <wp:wrapThrough wrapText="bothSides">
              <wp:wrapPolygon edited="0">
                <wp:start x="0" y="0"/>
                <wp:lineTo x="0" y="21600"/>
                <wp:lineTo x="21573" y="21600"/>
                <wp:lineTo x="21573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9B8" w:rsidRDefault="00F939B8" w:rsidP="00F939B8">
      <w:pPr>
        <w:pStyle w:val="Heading1"/>
      </w:pPr>
      <w:bookmarkStart w:id="18" w:name="_Toc378777793"/>
      <w:r>
        <w:t>Class Diagram</w:t>
      </w:r>
      <w:bookmarkEnd w:id="18"/>
    </w:p>
    <w:p w:rsidR="000921EF" w:rsidRDefault="00F939B8" w:rsidP="00F939B8">
      <w:r>
        <w:t xml:space="preserve">The </w:t>
      </w:r>
      <w:r w:rsidR="000921EF">
        <w:t>program is se</w:t>
      </w:r>
      <w:r>
        <w:t>p</w:t>
      </w:r>
      <w:r w:rsidR="000921EF">
        <w:t>a</w:t>
      </w:r>
      <w:r>
        <w:t xml:space="preserve">rated into two class diagrams, </w:t>
      </w:r>
      <w:r w:rsidR="000921EF">
        <w:t>one</w:t>
      </w:r>
      <w:r>
        <w:t xml:space="preserve"> for the game logic</w:t>
      </w:r>
      <w:r w:rsidR="000921EF">
        <w:t xml:space="preserve"> and one for the graphic.</w:t>
      </w:r>
    </w:p>
    <w:p w:rsidR="00F939B8" w:rsidRDefault="000921EF" w:rsidP="000921EF">
      <w:pPr>
        <w:pStyle w:val="Heading2"/>
      </w:pPr>
      <w:bookmarkStart w:id="19" w:name="_Toc378777794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08877AA" wp14:editId="0E6364F1">
            <wp:simplePos x="0" y="0"/>
            <wp:positionH relativeFrom="column">
              <wp:posOffset>2540</wp:posOffset>
            </wp:positionH>
            <wp:positionV relativeFrom="paragraph">
              <wp:posOffset>426720</wp:posOffset>
            </wp:positionV>
            <wp:extent cx="5972810" cy="7065645"/>
            <wp:effectExtent l="0" t="0" r="8890" b="1905"/>
            <wp:wrapThrough wrapText="bothSides">
              <wp:wrapPolygon edited="0">
                <wp:start x="0" y="58"/>
                <wp:lineTo x="0" y="21548"/>
                <wp:lineTo x="21563" y="21548"/>
                <wp:lineTo x="21563" y="58"/>
                <wp:lineTo x="0" y="58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Game logic class diagram</w:t>
      </w:r>
      <w:bookmarkEnd w:id="19"/>
      <w:r w:rsidR="00F939B8">
        <w:br w:type="page"/>
      </w:r>
    </w:p>
    <w:p w:rsidR="000921EF" w:rsidRDefault="000921EF" w:rsidP="000921EF">
      <w:pPr>
        <w:pStyle w:val="Heading2"/>
        <w:rPr>
          <w:sz w:val="32"/>
          <w:szCs w:val="28"/>
        </w:rPr>
      </w:pPr>
      <w:bookmarkStart w:id="20" w:name="_Toc378777795"/>
      <w:bookmarkStart w:id="21" w:name="_GoBack"/>
      <w:bookmarkEnd w:id="21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B58E1A3" wp14:editId="7BD51C41">
            <wp:simplePos x="0" y="0"/>
            <wp:positionH relativeFrom="column">
              <wp:posOffset>-645160</wp:posOffset>
            </wp:positionH>
            <wp:positionV relativeFrom="paragraph">
              <wp:posOffset>736600</wp:posOffset>
            </wp:positionV>
            <wp:extent cx="7261860" cy="7185025"/>
            <wp:effectExtent l="0" t="0" r="0" b="0"/>
            <wp:wrapThrough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71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Graphic class diagram</w:t>
      </w:r>
      <w:bookmarkEnd w:id="20"/>
      <w:r>
        <w:br w:type="page"/>
      </w:r>
    </w:p>
    <w:p w:rsidR="001C5AD7" w:rsidRDefault="0051236E" w:rsidP="0051236E">
      <w:pPr>
        <w:pStyle w:val="Heading1"/>
      </w:pPr>
      <w:bookmarkStart w:id="22" w:name="_Toc378777796"/>
      <w:r>
        <w:lastRenderedPageBreak/>
        <w:t>References</w:t>
      </w:r>
      <w:bookmarkEnd w:id="22"/>
    </w:p>
    <w:p w:rsidR="0051236E" w:rsidRPr="0051236E" w:rsidRDefault="0051236E" w:rsidP="0051236E">
      <w:pPr>
        <w:rPr>
          <w:sz w:val="24"/>
          <w:szCs w:val="24"/>
        </w:rPr>
      </w:pPr>
      <w:r>
        <w:rPr>
          <w:sz w:val="24"/>
          <w:szCs w:val="24"/>
        </w:rPr>
        <w:t xml:space="preserve">We have used the course main literature as a template for our architecture diagram. We have removed some of the content that they had since we found it unnecessary for this project. </w:t>
      </w:r>
      <w:r>
        <w:rPr>
          <w:rStyle w:val="FootnoteReference"/>
          <w:sz w:val="24"/>
          <w:szCs w:val="24"/>
        </w:rPr>
        <w:footnoteReference w:id="1"/>
      </w:r>
      <w:r w:rsidR="004476B3">
        <w:rPr>
          <w:sz w:val="24"/>
          <w:szCs w:val="24"/>
        </w:rPr>
        <w:t xml:space="preserve"> For example we decided to not include skeletal animations on the basis that it is </w:t>
      </w:r>
      <w:r w:rsidR="006E3746">
        <w:rPr>
          <w:sz w:val="24"/>
          <w:szCs w:val="24"/>
        </w:rPr>
        <w:t>pointless in such a simple game as Pacman.</w:t>
      </w:r>
    </w:p>
    <w:sectPr w:rsidR="0051236E" w:rsidRPr="0051236E" w:rsidSect="009850AF">
      <w:footerReference w:type="default" r:id="rId13"/>
      <w:pgSz w:w="12240" w:h="15840"/>
      <w:pgMar w:top="1418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A8" w:rsidRDefault="00795CA8" w:rsidP="009850AF">
      <w:pPr>
        <w:spacing w:after="0" w:line="240" w:lineRule="auto"/>
      </w:pPr>
      <w:r>
        <w:separator/>
      </w:r>
    </w:p>
  </w:endnote>
  <w:end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900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CA8" w:rsidRDefault="00795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3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5CA8" w:rsidRDefault="00795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A8" w:rsidRDefault="00795CA8" w:rsidP="009850AF">
      <w:pPr>
        <w:spacing w:after="0" w:line="240" w:lineRule="auto"/>
      </w:pPr>
      <w:r>
        <w:separator/>
      </w:r>
    </w:p>
  </w:footnote>
  <w:foot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footnote>
  <w:footnote w:id="1">
    <w:p w:rsidR="0051236E" w:rsidRPr="0051236E" w:rsidRDefault="005123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236E">
        <w:t>Game Engine Architecture</w:t>
      </w:r>
      <w:r>
        <w:t>, Jason Gregory, 2009 Taylor and Francis group, p.29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91"/>
    <w:rsid w:val="0000655B"/>
    <w:rsid w:val="0006052F"/>
    <w:rsid w:val="000921EF"/>
    <w:rsid w:val="00113991"/>
    <w:rsid w:val="00156537"/>
    <w:rsid w:val="00185EE3"/>
    <w:rsid w:val="001B39E8"/>
    <w:rsid w:val="001C5AD7"/>
    <w:rsid w:val="001E0E34"/>
    <w:rsid w:val="002072C1"/>
    <w:rsid w:val="002439DC"/>
    <w:rsid w:val="00266279"/>
    <w:rsid w:val="002A4520"/>
    <w:rsid w:val="00304E3C"/>
    <w:rsid w:val="00312B91"/>
    <w:rsid w:val="00355034"/>
    <w:rsid w:val="00382069"/>
    <w:rsid w:val="003B5FB5"/>
    <w:rsid w:val="0040497F"/>
    <w:rsid w:val="00422CA3"/>
    <w:rsid w:val="004476B3"/>
    <w:rsid w:val="00457FD7"/>
    <w:rsid w:val="004A53E8"/>
    <w:rsid w:val="004D713F"/>
    <w:rsid w:val="0051236E"/>
    <w:rsid w:val="005629C9"/>
    <w:rsid w:val="005C1688"/>
    <w:rsid w:val="006A246A"/>
    <w:rsid w:val="006E3746"/>
    <w:rsid w:val="00755414"/>
    <w:rsid w:val="00776BBA"/>
    <w:rsid w:val="00795CA8"/>
    <w:rsid w:val="007D1FF7"/>
    <w:rsid w:val="00863810"/>
    <w:rsid w:val="008B67A3"/>
    <w:rsid w:val="008D15E5"/>
    <w:rsid w:val="00907973"/>
    <w:rsid w:val="00965608"/>
    <w:rsid w:val="009850AF"/>
    <w:rsid w:val="0098519C"/>
    <w:rsid w:val="00A237ED"/>
    <w:rsid w:val="00A335E4"/>
    <w:rsid w:val="00A60198"/>
    <w:rsid w:val="00A67496"/>
    <w:rsid w:val="00AF3A75"/>
    <w:rsid w:val="00B330A4"/>
    <w:rsid w:val="00B35406"/>
    <w:rsid w:val="00C26FC6"/>
    <w:rsid w:val="00C45657"/>
    <w:rsid w:val="00C514FD"/>
    <w:rsid w:val="00C63FF6"/>
    <w:rsid w:val="00C672B7"/>
    <w:rsid w:val="00D34B4E"/>
    <w:rsid w:val="00E4274E"/>
    <w:rsid w:val="00E74962"/>
    <w:rsid w:val="00E96DCC"/>
    <w:rsid w:val="00EA4928"/>
    <w:rsid w:val="00F939B8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A5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A5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3dpacman%20projekt\Pacman\WBS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Sheet1!$D$4:$D$39</c:f>
              <c:numCache>
                <c:formatCode>d\-mmm</c:formatCode>
                <c:ptCount val="36"/>
                <c:pt idx="0">
                  <c:v>41659</c:v>
                </c:pt>
                <c:pt idx="1">
                  <c:v>41660</c:v>
                </c:pt>
                <c:pt idx="2">
                  <c:v>41662</c:v>
                </c:pt>
                <c:pt idx="3">
                  <c:v>41662</c:v>
                </c:pt>
                <c:pt idx="4">
                  <c:v>41659</c:v>
                </c:pt>
                <c:pt idx="5">
                  <c:v>41665</c:v>
                </c:pt>
                <c:pt idx="6">
                  <c:v>41666</c:v>
                </c:pt>
                <c:pt idx="7">
                  <c:v>41666</c:v>
                </c:pt>
                <c:pt idx="8">
                  <c:v>41666</c:v>
                </c:pt>
                <c:pt idx="9">
                  <c:v>41670</c:v>
                </c:pt>
                <c:pt idx="10">
                  <c:v>41670</c:v>
                </c:pt>
                <c:pt idx="11">
                  <c:v>41670</c:v>
                </c:pt>
                <c:pt idx="12">
                  <c:v>41666</c:v>
                </c:pt>
                <c:pt idx="13">
                  <c:v>41672</c:v>
                </c:pt>
                <c:pt idx="14">
                  <c:v>41673</c:v>
                </c:pt>
                <c:pt idx="15">
                  <c:v>41673</c:v>
                </c:pt>
                <c:pt idx="16">
                  <c:v>41673</c:v>
                </c:pt>
                <c:pt idx="17">
                  <c:v>41677</c:v>
                </c:pt>
                <c:pt idx="18">
                  <c:v>41679</c:v>
                </c:pt>
                <c:pt idx="19">
                  <c:v>41677</c:v>
                </c:pt>
                <c:pt idx="20">
                  <c:v>41680</c:v>
                </c:pt>
                <c:pt idx="21">
                  <c:v>41686</c:v>
                </c:pt>
                <c:pt idx="22">
                  <c:v>41677</c:v>
                </c:pt>
                <c:pt idx="23">
                  <c:v>41687</c:v>
                </c:pt>
                <c:pt idx="24">
                  <c:v>41688</c:v>
                </c:pt>
                <c:pt idx="25">
                  <c:v>41688</c:v>
                </c:pt>
                <c:pt idx="26">
                  <c:v>41690</c:v>
                </c:pt>
                <c:pt idx="27">
                  <c:v>41673</c:v>
                </c:pt>
                <c:pt idx="28">
                  <c:v>41693</c:v>
                </c:pt>
                <c:pt idx="29">
                  <c:v>41694</c:v>
                </c:pt>
                <c:pt idx="30">
                  <c:v>41694</c:v>
                </c:pt>
                <c:pt idx="31">
                  <c:v>41694</c:v>
                </c:pt>
                <c:pt idx="32">
                  <c:v>41697</c:v>
                </c:pt>
                <c:pt idx="33">
                  <c:v>41700</c:v>
                </c:pt>
                <c:pt idx="34">
                  <c:v>41701</c:v>
                </c:pt>
                <c:pt idx="35">
                  <c:v>41694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ln w="31750">
              <a:solidFill>
                <a:schemeClr val="tx1"/>
              </a:solidFill>
            </a:ln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Sheet1!$E$4:$E$39</c:f>
              <c:numCache>
                <c:formatCode>General</c:formatCode>
                <c:ptCount val="36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5</c:v>
                </c:pt>
                <c:pt idx="13">
                  <c:v>1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1</c:v>
                </c:pt>
                <c:pt idx="18">
                  <c:v>1</c:v>
                </c:pt>
                <c:pt idx="19">
                  <c:v>7</c:v>
                </c:pt>
                <c:pt idx="20">
                  <c:v>5</c:v>
                </c:pt>
                <c:pt idx="21">
                  <c:v>1</c:v>
                </c:pt>
                <c:pt idx="22">
                  <c:v>11</c:v>
                </c:pt>
                <c:pt idx="23">
                  <c:v>3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19</c:v>
                </c:pt>
                <c:pt idx="28">
                  <c:v>1</c:v>
                </c:pt>
                <c:pt idx="29">
                  <c:v>2</c:v>
                </c:pt>
                <c:pt idx="30">
                  <c:v>3</c:v>
                </c:pt>
                <c:pt idx="31">
                  <c:v>3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8814976"/>
        <c:axId val="36504704"/>
      </c:barChart>
      <c:catAx>
        <c:axId val="118814976"/>
        <c:scaling>
          <c:orientation val="maxMin"/>
        </c:scaling>
        <c:delete val="0"/>
        <c:axPos val="l"/>
        <c:majorTickMark val="out"/>
        <c:minorTickMark val="none"/>
        <c:tickLblPos val="nextTo"/>
        <c:crossAx val="36504704"/>
        <c:crosses val="autoZero"/>
        <c:auto val="1"/>
        <c:lblAlgn val="ctr"/>
        <c:lblOffset val="100"/>
        <c:noMultiLvlLbl val="0"/>
      </c:catAx>
      <c:valAx>
        <c:axId val="36504704"/>
        <c:scaling>
          <c:orientation val="minMax"/>
          <c:min val="41657"/>
        </c:scaling>
        <c:delete val="0"/>
        <c:axPos val="t"/>
        <c:majorGridlines/>
        <c:numFmt formatCode="d\-mmm" sourceLinked="1"/>
        <c:majorTickMark val="out"/>
        <c:minorTickMark val="none"/>
        <c:tickLblPos val="nextTo"/>
        <c:crossAx val="118814976"/>
        <c:crosses val="autoZero"/>
        <c:crossBetween val="between"/>
        <c:majorUnit val="5"/>
      </c:valAx>
      <c:spPr>
        <a:noFill/>
        <a:ln w="25400">
          <a:noFill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BCAA-9219-49B7-942C-7E8D8D9D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7FF9D20E.dotm</Template>
  <TotalTime>146</TotalTime>
  <Pages>14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chmf12</dc:creator>
  <cp:lastModifiedBy>jobu12</cp:lastModifiedBy>
  <cp:revision>12</cp:revision>
  <cp:lastPrinted>2014-01-29T15:54:00Z</cp:lastPrinted>
  <dcterms:created xsi:type="dcterms:W3CDTF">2014-01-27T11:22:00Z</dcterms:created>
  <dcterms:modified xsi:type="dcterms:W3CDTF">2014-01-29T15:56:00Z</dcterms:modified>
</cp:coreProperties>
</file>