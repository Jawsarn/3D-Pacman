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B7" w:rsidRDefault="00C672B7">
      <w:pPr>
        <w:rPr>
          <w:b/>
          <w:sz w:val="28"/>
          <w:szCs w:val="28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21FA14" wp14:editId="6483BFDC">
                <wp:simplePos x="0" y="0"/>
                <wp:positionH relativeFrom="column">
                  <wp:posOffset>14605</wp:posOffset>
                </wp:positionH>
                <wp:positionV relativeFrom="paragraph">
                  <wp:posOffset>-5080</wp:posOffset>
                </wp:positionV>
                <wp:extent cx="1828800" cy="1828800"/>
                <wp:effectExtent l="0" t="0" r="0" b="1270"/>
                <wp:wrapThrough wrapText="bothSides">
                  <wp:wrapPolygon edited="0">
                    <wp:start x="142" y="0"/>
                    <wp:lineTo x="142" y="21466"/>
                    <wp:lineTo x="21402" y="21466"/>
                    <wp:lineTo x="21402" y="0"/>
                    <wp:lineTo x="142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5CA8" w:rsidRDefault="00795CA8" w:rsidP="002439DC">
                            <w:pPr>
                              <w:jc w:val="center"/>
                              <w:rPr>
                                <w:b/>
                                <w:caps/>
                                <w:sz w:val="52"/>
                                <w:szCs w:val="5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439DC"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N.Y </w:t>
                            </w:r>
                            <w:r w:rsidRPr="002439DC">
                              <w:rPr>
                                <w:b/>
                                <w:caps/>
                                <w:sz w:val="52"/>
                                <w:szCs w:val="5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Tajms Studios proudly presents!</w:t>
                            </w:r>
                          </w:p>
                          <w:p w:rsidR="00795CA8" w:rsidRDefault="00795CA8" w:rsidP="002439DC">
                            <w:pPr>
                              <w:jc w:val="center"/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439DC"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 tajms opengl production</w:t>
                            </w:r>
                          </w:p>
                          <w:p w:rsidR="00795CA8" w:rsidRDefault="00795CA8" w:rsidP="002439DC">
                            <w:pPr>
                              <w:jc w:val="center"/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in association with bth</w:t>
                            </w:r>
                          </w:p>
                          <w:p w:rsidR="00795CA8" w:rsidRPr="002439DC" w:rsidRDefault="00795CA8" w:rsidP="002439DC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pacman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.15pt;margin-top:-.4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" filled="f" stroked="f">
                <v:textbox style="mso-fit-shape-to-text:t">
                  <w:txbxContent>
                    <w:p w:rsidR="00795CA8" w:rsidRDefault="00795CA8" w:rsidP="002439DC">
                      <w:pPr>
                        <w:jc w:val="center"/>
                        <w:rPr>
                          <w:b/>
                          <w:caps/>
                          <w:sz w:val="52"/>
                          <w:szCs w:val="5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439DC"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N.Y </w:t>
                      </w:r>
                      <w:r w:rsidRPr="002439DC">
                        <w:rPr>
                          <w:b/>
                          <w:caps/>
                          <w:sz w:val="52"/>
                          <w:szCs w:val="5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Tajms Studios proudly presents!</w:t>
                      </w:r>
                    </w:p>
                    <w:p w:rsidR="00795CA8" w:rsidRDefault="00795CA8" w:rsidP="002439DC">
                      <w:pPr>
                        <w:jc w:val="center"/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439DC"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a tajms opengl production</w:t>
                      </w:r>
                    </w:p>
                    <w:p w:rsidR="00795CA8" w:rsidRDefault="00795CA8" w:rsidP="002439DC">
                      <w:pPr>
                        <w:jc w:val="center"/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in association with bth</w:t>
                      </w:r>
                    </w:p>
                    <w:p w:rsidR="00795CA8" w:rsidRPr="002439DC" w:rsidRDefault="00795CA8" w:rsidP="002439DC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pacman 3d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FE6170" w:rsidRPr="00C672B7" w:rsidRDefault="00C672B7">
      <w:pPr>
        <w:rPr>
          <w:sz w:val="24"/>
          <w:szCs w:val="24"/>
        </w:rPr>
      </w:pPr>
      <w:r w:rsidRPr="00C672B7">
        <w:rPr>
          <w:b/>
          <w:sz w:val="28"/>
          <w:szCs w:val="28"/>
        </w:rPr>
        <w:t>Group Members:</w:t>
      </w:r>
      <w:r w:rsidRPr="00C672B7">
        <w:rPr>
          <w:b/>
          <w:sz w:val="28"/>
          <w:szCs w:val="28"/>
        </w:rPr>
        <w:br/>
      </w:r>
      <w:r w:rsidRPr="00C672B7">
        <w:rPr>
          <w:sz w:val="24"/>
          <w:szCs w:val="24"/>
        </w:rPr>
        <w:t>Eric Ahlström</w:t>
      </w:r>
      <w:r w:rsidRPr="00C672B7">
        <w:rPr>
          <w:sz w:val="24"/>
          <w:szCs w:val="24"/>
        </w:rPr>
        <w:br/>
        <w:t>John Bergsten</w:t>
      </w:r>
      <w:r w:rsidRPr="00C672B7">
        <w:rPr>
          <w:sz w:val="24"/>
          <w:szCs w:val="24"/>
        </w:rPr>
        <w:br/>
      </w:r>
      <w:r>
        <w:rPr>
          <w:sz w:val="24"/>
          <w:szCs w:val="24"/>
        </w:rPr>
        <w:t>Lucas Holmqvist</w:t>
      </w:r>
      <w:r>
        <w:rPr>
          <w:sz w:val="24"/>
          <w:szCs w:val="24"/>
        </w:rPr>
        <w:br/>
        <w:t>Christian Markowicz</w:t>
      </w:r>
      <w:r>
        <w:rPr>
          <w:sz w:val="24"/>
          <w:szCs w:val="24"/>
        </w:rPr>
        <w:br/>
        <w:t>Konrad Öhman</w:t>
      </w:r>
      <w:r w:rsidR="00FE6170" w:rsidRPr="00C672B7">
        <w:rPr>
          <w:b/>
          <w:sz w:val="28"/>
          <w:szCs w:val="28"/>
        </w:rPr>
        <w:br w:type="page"/>
      </w:r>
    </w:p>
    <w:p w:rsidR="00755414" w:rsidRPr="00C672B7" w:rsidRDefault="00755414">
      <w:pPr>
        <w:rPr>
          <w:b/>
          <w:sz w:val="28"/>
          <w:szCs w:val="28"/>
        </w:rPr>
      </w:pPr>
    </w:p>
    <w:sdt>
      <w:sdtPr>
        <w:id w:val="-1956705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55414" w:rsidRDefault="00755414">
          <w:pPr>
            <w:pStyle w:val="TOCHeading"/>
          </w:pPr>
          <w:r>
            <w:t>Contents</w:t>
          </w:r>
        </w:p>
        <w:p w:rsidR="00C672B7" w:rsidRDefault="0075541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335605" w:history="1">
            <w:r w:rsidR="00C672B7" w:rsidRPr="00163C57">
              <w:rPr>
                <w:rStyle w:val="Hyperlink"/>
                <w:noProof/>
              </w:rPr>
              <w:t>Architecture</w:t>
            </w:r>
            <w:r w:rsidR="00C672B7" w:rsidRPr="00163C57">
              <w:rPr>
                <w:rStyle w:val="Hyperlink"/>
                <w:noProof/>
                <w:lang w:val="sv-SE"/>
              </w:rPr>
              <w:t xml:space="preserve"> Diagram</w:t>
            </w:r>
            <w:r w:rsidR="00C672B7">
              <w:rPr>
                <w:noProof/>
                <w:webHidden/>
              </w:rPr>
              <w:tab/>
            </w:r>
            <w:r w:rsidR="00C672B7">
              <w:rPr>
                <w:noProof/>
                <w:webHidden/>
              </w:rPr>
              <w:fldChar w:fldCharType="begin"/>
            </w:r>
            <w:r w:rsidR="00C672B7">
              <w:rPr>
                <w:noProof/>
                <w:webHidden/>
              </w:rPr>
              <w:instrText xml:space="preserve"> PAGEREF _Toc378335605 \h </w:instrText>
            </w:r>
            <w:r w:rsidR="00C672B7">
              <w:rPr>
                <w:noProof/>
                <w:webHidden/>
              </w:rPr>
            </w:r>
            <w:r w:rsidR="00C672B7">
              <w:rPr>
                <w:noProof/>
                <w:webHidden/>
              </w:rPr>
              <w:fldChar w:fldCharType="separate"/>
            </w:r>
            <w:r w:rsidR="00C672B7">
              <w:rPr>
                <w:noProof/>
                <w:webHidden/>
              </w:rPr>
              <w:t>2</w:t>
            </w:r>
            <w:r w:rsidR="00C672B7">
              <w:rPr>
                <w:noProof/>
                <w:webHidden/>
              </w:rPr>
              <w:fldChar w:fldCharType="end"/>
            </w:r>
          </w:hyperlink>
        </w:p>
        <w:p w:rsidR="00C672B7" w:rsidRDefault="00C672B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335606" w:history="1">
            <w:r w:rsidRPr="00163C57">
              <w:rPr>
                <w:rStyle w:val="Hyperlink"/>
                <w:noProof/>
                <w:lang w:val="sv-SE"/>
              </w:rPr>
              <w:t>Game-specific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_Toc378335606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B7" w:rsidRDefault="00C672B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335607" w:history="1">
            <w:r w:rsidRPr="00163C57">
              <w:rPr>
                <w:rStyle w:val="Hyperlink"/>
                <w:noProof/>
              </w:rPr>
              <w:t>Front-end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_Toc378335607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B7" w:rsidRDefault="00C672B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335608" w:history="1">
            <w:r w:rsidRPr="00163C57">
              <w:rPr>
                <w:rStyle w:val="Hyperlink"/>
                <w:noProof/>
              </w:rPr>
              <w:t>Gameplay 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_Toc378335608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B7" w:rsidRDefault="00C672B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335609" w:history="1">
            <w:r w:rsidRPr="00163C57">
              <w:rPr>
                <w:rStyle w:val="Hyperlink"/>
                <w:noProof/>
              </w:rPr>
              <w:t>Visual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_Toc378335609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B7" w:rsidRDefault="00C672B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335610" w:history="1">
            <w:r w:rsidRPr="00163C57">
              <w:rPr>
                <w:rStyle w:val="Hyperlink"/>
                <w:noProof/>
              </w:rPr>
              <w:t>Low-Level Renderer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_Toc378335610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B7" w:rsidRDefault="00C672B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335611" w:history="1">
            <w:r w:rsidRPr="00163C57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_Toc378335611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B7" w:rsidRDefault="00C672B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335612" w:history="1">
            <w:r w:rsidRPr="00163C57">
              <w:rPr>
                <w:rStyle w:val="Hyperlink"/>
                <w:noProof/>
              </w:rPr>
              <w:t>Collision and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_Toc378335612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B7" w:rsidRDefault="00C672B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335613" w:history="1">
            <w:r w:rsidRPr="00163C57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_Toc378335613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B7" w:rsidRDefault="00C672B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335614" w:history="1">
            <w:r w:rsidRPr="00163C57">
              <w:rPr>
                <w:rStyle w:val="Hyperlink"/>
                <w:noProof/>
              </w:rPr>
              <w:t>Human Interface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_Toc378335614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B7" w:rsidRDefault="00C672B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335615" w:history="1">
            <w:r w:rsidRPr="00163C57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_Toc378335615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B7" w:rsidRDefault="00C672B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335616" w:history="1">
            <w:r w:rsidRPr="00163C57">
              <w:rPr>
                <w:rStyle w:val="Hyperlink"/>
                <w:noProof/>
              </w:rPr>
              <w:t>Core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_Toc378335616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B7" w:rsidRDefault="00C672B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335617" w:history="1">
            <w:r w:rsidRPr="00163C57">
              <w:rPr>
                <w:rStyle w:val="Hyperlink"/>
                <w:noProof/>
              </w:rPr>
              <w:t>3</w:t>
            </w:r>
            <w:r w:rsidRPr="00163C57">
              <w:rPr>
                <w:rStyle w:val="Hyperlink"/>
                <w:noProof/>
                <w:vertAlign w:val="superscript"/>
              </w:rPr>
              <w:t>rd</w:t>
            </w:r>
            <w:r w:rsidRPr="00163C57">
              <w:rPr>
                <w:rStyle w:val="Hyperlink"/>
                <w:noProof/>
              </w:rPr>
              <w:t xml:space="preserve"> Party SDKs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_Toc378335617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B7" w:rsidRDefault="00C672B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335618" w:history="1">
            <w:r w:rsidRPr="00163C57">
              <w:rPr>
                <w:rStyle w:val="Hyperlink"/>
                <w:noProof/>
              </w:rPr>
              <w:t>OS and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_Toc378335618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B7" w:rsidRDefault="00C672B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335619" w:history="1">
            <w:r w:rsidRPr="00163C57">
              <w:rPr>
                <w:rStyle w:val="Hyperlink"/>
                <w:noProof/>
              </w:rPr>
              <w:t>Domain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_Toc378335619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B7" w:rsidRDefault="00C672B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335620" w:history="1">
            <w:r w:rsidRPr="00163C57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_Toc378335620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414" w:rsidRDefault="00755414">
          <w:r>
            <w:rPr>
              <w:b/>
              <w:bCs/>
              <w:noProof/>
            </w:rPr>
            <w:fldChar w:fldCharType="end"/>
          </w:r>
        </w:p>
      </w:sdtContent>
    </w:sdt>
    <w:p w:rsidR="009850AF" w:rsidRDefault="009850AF">
      <w:pPr>
        <w:rPr>
          <w:b/>
          <w:sz w:val="28"/>
          <w:szCs w:val="28"/>
          <w:lang w:val="sv-SE"/>
        </w:rPr>
      </w:pPr>
    </w:p>
    <w:p w:rsidR="009850AF" w:rsidRPr="00755414" w:rsidRDefault="009850AF" w:rsidP="00755414">
      <w:pPr>
        <w:pStyle w:val="Heading1"/>
      </w:pPr>
      <w:bookmarkStart w:id="0" w:name="_Toc378335605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8093DAF" wp14:editId="259035AC">
            <wp:simplePos x="0" y="0"/>
            <wp:positionH relativeFrom="column">
              <wp:posOffset>-661670</wp:posOffset>
            </wp:positionH>
            <wp:positionV relativeFrom="paragraph">
              <wp:posOffset>204470</wp:posOffset>
            </wp:positionV>
            <wp:extent cx="7362825" cy="8191500"/>
            <wp:effectExtent l="0" t="0" r="0" b="0"/>
            <wp:wrapThrough wrapText="bothSides">
              <wp:wrapPolygon edited="0">
                <wp:start x="447" y="251"/>
                <wp:lineTo x="447" y="4370"/>
                <wp:lineTo x="10786" y="4370"/>
                <wp:lineTo x="447" y="4822"/>
                <wp:lineTo x="447" y="9996"/>
                <wp:lineTo x="10786" y="9996"/>
                <wp:lineTo x="615" y="10448"/>
                <wp:lineTo x="615" y="12056"/>
                <wp:lineTo x="5365" y="12407"/>
                <wp:lineTo x="615" y="12508"/>
                <wp:lineTo x="615" y="16225"/>
                <wp:lineTo x="3465" y="16426"/>
                <wp:lineTo x="615" y="16426"/>
                <wp:lineTo x="615" y="18837"/>
                <wp:lineTo x="10786" y="18837"/>
                <wp:lineTo x="615" y="19289"/>
                <wp:lineTo x="615" y="20947"/>
                <wp:lineTo x="21013" y="20947"/>
                <wp:lineTo x="21069" y="19993"/>
                <wp:lineTo x="20846" y="19842"/>
                <wp:lineTo x="19840" y="19641"/>
                <wp:lineTo x="19951" y="19340"/>
                <wp:lineTo x="18834" y="19239"/>
                <wp:lineTo x="10786" y="18837"/>
                <wp:lineTo x="20734" y="18837"/>
                <wp:lineTo x="21125" y="18787"/>
                <wp:lineTo x="21069" y="16577"/>
                <wp:lineTo x="19392" y="16426"/>
                <wp:lineTo x="18219" y="16426"/>
                <wp:lineTo x="21069" y="16225"/>
                <wp:lineTo x="21069" y="15271"/>
                <wp:lineTo x="20790" y="15070"/>
                <wp:lineTo x="19895" y="14819"/>
                <wp:lineTo x="20957" y="14065"/>
                <wp:lineTo x="21069" y="12608"/>
                <wp:lineTo x="19281" y="12508"/>
                <wp:lineTo x="16319" y="12407"/>
                <wp:lineTo x="21069" y="12056"/>
                <wp:lineTo x="21069" y="11152"/>
                <wp:lineTo x="20846" y="11001"/>
                <wp:lineTo x="19840" y="10800"/>
                <wp:lineTo x="19951" y="10499"/>
                <wp:lineTo x="18834" y="10398"/>
                <wp:lineTo x="10786" y="9996"/>
                <wp:lineTo x="20734" y="9996"/>
                <wp:lineTo x="21125" y="9946"/>
                <wp:lineTo x="21069" y="8690"/>
                <wp:lineTo x="20846" y="8540"/>
                <wp:lineTo x="20287" y="8389"/>
                <wp:lineTo x="21237" y="7836"/>
                <wp:lineTo x="21293" y="5526"/>
                <wp:lineTo x="21013" y="5325"/>
                <wp:lineTo x="20007" y="5174"/>
                <wp:lineTo x="20119" y="4873"/>
                <wp:lineTo x="19225" y="4772"/>
                <wp:lineTo x="10786" y="4370"/>
                <wp:lineTo x="20734" y="4370"/>
                <wp:lineTo x="21125" y="4320"/>
                <wp:lineTo x="21069" y="1005"/>
                <wp:lineTo x="20790" y="804"/>
                <wp:lineTo x="19784" y="251"/>
                <wp:lineTo x="447" y="251"/>
              </wp:wrapPolygon>
            </wp:wrapThrough>
            <wp:docPr id="1" name="Picture 1" descr="J:\Pacman\Architectur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acman\Architecture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414" w:rsidRPr="00755414">
        <w:t>Architecture</w:t>
      </w:r>
      <w:r w:rsidR="00755414">
        <w:rPr>
          <w:lang w:val="sv-SE"/>
        </w:rPr>
        <w:t xml:space="preserve"> Diagram</w:t>
      </w:r>
      <w:bookmarkEnd w:id="0"/>
      <w:r w:rsidR="00755414">
        <w:rPr>
          <w:lang w:val="sv-SE"/>
        </w:rPr>
        <w:t xml:space="preserve"> </w:t>
      </w:r>
      <w:r>
        <w:rPr>
          <w:lang w:val="sv-SE"/>
        </w:rPr>
        <w:br w:type="page"/>
      </w:r>
    </w:p>
    <w:p w:rsidR="00FE6170" w:rsidRDefault="00FE6170" w:rsidP="00755414">
      <w:pPr>
        <w:pStyle w:val="Heading2"/>
        <w:rPr>
          <w:lang w:val="sv-SE"/>
        </w:rPr>
      </w:pPr>
      <w:bookmarkStart w:id="1" w:name="_Toc378335606"/>
      <w:r>
        <w:rPr>
          <w:lang w:val="sv-SE"/>
        </w:rPr>
        <w:lastRenderedPageBreak/>
        <w:t>Game-specific Subsystem</w:t>
      </w:r>
      <w:bookmarkEnd w:id="1"/>
      <w:r>
        <w:rPr>
          <w:lang w:val="sv-SE"/>
        </w:rPr>
        <w:t xml:space="preserve"> </w:t>
      </w:r>
    </w:p>
    <w:p w:rsidR="00FE6170" w:rsidRDefault="00FE6170">
      <w:pPr>
        <w:rPr>
          <w:sz w:val="24"/>
          <w:szCs w:val="24"/>
        </w:rPr>
      </w:pPr>
      <w:r w:rsidRPr="00FE6170">
        <w:rPr>
          <w:sz w:val="24"/>
          <w:szCs w:val="24"/>
        </w:rPr>
        <w:t xml:space="preserve">This block contains </w:t>
      </w:r>
      <w:r>
        <w:rPr>
          <w:sz w:val="24"/>
          <w:szCs w:val="24"/>
        </w:rPr>
        <w:t>components that are specific for this game, for example candy, ghost, camera etc.</w:t>
      </w:r>
    </w:p>
    <w:p w:rsidR="008D15E5" w:rsidRDefault="00FE6170" w:rsidP="0006052F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Camera </w:t>
      </w:r>
      <w:r>
        <w:rPr>
          <w:sz w:val="24"/>
          <w:szCs w:val="24"/>
        </w:rPr>
        <w:t xml:space="preserve">contains functions to build a first person camera and a free moving camera. The free moving camera is for debugging </w:t>
      </w:r>
      <w:r w:rsidR="0006052F">
        <w:rPr>
          <w:sz w:val="24"/>
          <w:szCs w:val="24"/>
        </w:rPr>
        <w:t>while the first person camera is for the final product.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AI </w:t>
      </w:r>
      <w:r w:rsidR="0006052F">
        <w:rPr>
          <w:sz w:val="24"/>
          <w:szCs w:val="24"/>
        </w:rPr>
        <w:t xml:space="preserve">directs the ghosts movement by sending a map of directions to each ghost. It also tells the ghost whether to flee from Pacman or to chase him. 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Player mechanics </w:t>
      </w:r>
      <w:r w:rsidR="0006052F">
        <w:rPr>
          <w:sz w:val="24"/>
          <w:szCs w:val="24"/>
        </w:rPr>
        <w:t xml:space="preserve">uses the player input, from the mouse and keyboard, to control the direction of </w:t>
      </w:r>
      <w:r w:rsidR="00AF3A75">
        <w:rPr>
          <w:sz w:val="24"/>
          <w:szCs w:val="24"/>
        </w:rPr>
        <w:t>the camera and Pacmans position.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Game-specific Rendering </w:t>
      </w:r>
      <w:r w:rsidR="0006052F">
        <w:rPr>
          <w:sz w:val="24"/>
          <w:szCs w:val="24"/>
        </w:rPr>
        <w:t>holds info on how to render the terrain and the different objects.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Candy </w:t>
      </w:r>
      <w:r w:rsidR="0006052F">
        <w:rPr>
          <w:sz w:val="24"/>
          <w:szCs w:val="24"/>
        </w:rPr>
        <w:t>holds a position to where the candy is.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Ghosts </w:t>
      </w:r>
      <w:r w:rsidR="0006052F">
        <w:rPr>
          <w:sz w:val="24"/>
          <w:szCs w:val="24"/>
        </w:rPr>
        <w:t>are the main enemy. They hold a map on where to go which they get from the AI and a state, whether to chase or flee.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Buffs </w:t>
      </w:r>
      <w:r w:rsidR="0006052F">
        <w:rPr>
          <w:sz w:val="24"/>
          <w:szCs w:val="24"/>
        </w:rPr>
        <w:t>change the state of Pacman. The most basic of buffs is that he can eat the ghosts for a specific amount of time.</w:t>
      </w:r>
    </w:p>
    <w:p w:rsidR="008D15E5" w:rsidRDefault="008D15E5" w:rsidP="008D15E5">
      <w:pPr>
        <w:rPr>
          <w:sz w:val="24"/>
          <w:szCs w:val="24"/>
        </w:rPr>
      </w:pPr>
    </w:p>
    <w:p w:rsidR="008D15E5" w:rsidRDefault="008D15E5" w:rsidP="00755414">
      <w:pPr>
        <w:pStyle w:val="Heading2"/>
      </w:pPr>
      <w:bookmarkStart w:id="2" w:name="_Toc378335607"/>
      <w:r>
        <w:t>Front-end System</w:t>
      </w:r>
      <w:bookmarkEnd w:id="2"/>
    </w:p>
    <w:p w:rsidR="00A67496" w:rsidRDefault="008D15E5" w:rsidP="00A67496">
      <w:pPr>
        <w:rPr>
          <w:sz w:val="24"/>
          <w:szCs w:val="24"/>
        </w:rPr>
      </w:pPr>
      <w:r>
        <w:rPr>
          <w:sz w:val="24"/>
          <w:szCs w:val="24"/>
        </w:rPr>
        <w:t>Contains HUD and GUI. These are things that don’t interact with the gameplay but rather shows info that is useful to the player</w:t>
      </w:r>
      <w:r w:rsidR="00A67496">
        <w:rPr>
          <w:sz w:val="24"/>
          <w:szCs w:val="24"/>
        </w:rPr>
        <w:t xml:space="preserve"> and directs the player to different places of the program</w:t>
      </w:r>
      <w:r>
        <w:rPr>
          <w:sz w:val="24"/>
          <w:szCs w:val="24"/>
        </w:rPr>
        <w:t xml:space="preserve">. </w:t>
      </w:r>
    </w:p>
    <w:p w:rsidR="00A67496" w:rsidRDefault="008D15E5" w:rsidP="00A67496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HUD </w:t>
      </w:r>
      <w:r>
        <w:rPr>
          <w:sz w:val="24"/>
          <w:szCs w:val="24"/>
        </w:rPr>
        <w:t>is short for Heads Up Display. It contains different information like score, HP, if Pacman can eat the ghosts etc.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GUI </w:t>
      </w:r>
      <w:r>
        <w:rPr>
          <w:sz w:val="24"/>
          <w:szCs w:val="24"/>
        </w:rPr>
        <w:t xml:space="preserve">is short for </w:t>
      </w:r>
      <w:r w:rsidR="00E74962">
        <w:rPr>
          <w:sz w:val="24"/>
          <w:szCs w:val="24"/>
        </w:rPr>
        <w:t xml:space="preserve">Graphical User Interface. This includes </w:t>
      </w:r>
      <w:r w:rsidR="00A67496">
        <w:rPr>
          <w:sz w:val="24"/>
          <w:szCs w:val="24"/>
        </w:rPr>
        <w:t>different menus which navigates the player to different places in the program.</w:t>
      </w:r>
    </w:p>
    <w:p w:rsidR="00A67496" w:rsidRDefault="00A67496" w:rsidP="00A67496">
      <w:pPr>
        <w:rPr>
          <w:sz w:val="24"/>
          <w:szCs w:val="24"/>
        </w:rPr>
      </w:pPr>
    </w:p>
    <w:p w:rsidR="00C45657" w:rsidRDefault="00C4565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67496" w:rsidRDefault="00A67496" w:rsidP="00755414">
      <w:pPr>
        <w:pStyle w:val="Heading2"/>
      </w:pPr>
      <w:bookmarkStart w:id="3" w:name="_Toc378335608"/>
      <w:r>
        <w:lastRenderedPageBreak/>
        <w:t>Gameplay Foundations</w:t>
      </w:r>
      <w:bookmarkEnd w:id="3"/>
    </w:p>
    <w:p w:rsidR="00A67496" w:rsidRDefault="00A67496" w:rsidP="00A67496">
      <w:pPr>
        <w:rPr>
          <w:sz w:val="24"/>
          <w:szCs w:val="24"/>
        </w:rPr>
      </w:pPr>
      <w:r>
        <w:rPr>
          <w:sz w:val="24"/>
          <w:szCs w:val="24"/>
        </w:rPr>
        <w:t xml:space="preserve">This block contains map loading, different static objects (like spawn points) and a </w:t>
      </w:r>
      <w:r w:rsidR="00C45657">
        <w:rPr>
          <w:sz w:val="24"/>
          <w:szCs w:val="24"/>
        </w:rPr>
        <w:t>event/</w:t>
      </w:r>
      <w:r>
        <w:rPr>
          <w:sz w:val="24"/>
          <w:szCs w:val="24"/>
        </w:rPr>
        <w:t>messaging system.</w:t>
      </w:r>
    </w:p>
    <w:p w:rsidR="00A60198" w:rsidRDefault="00AF3A75" w:rsidP="00AF3A75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Map Loading </w:t>
      </w:r>
      <w:r>
        <w:rPr>
          <w:sz w:val="24"/>
          <w:szCs w:val="24"/>
        </w:rPr>
        <w:t>reads the map</w:t>
      </w:r>
      <w:r w:rsidRPr="00AF3A75">
        <w:rPr>
          <w:sz w:val="24"/>
          <w:szCs w:val="24"/>
        </w:rPr>
        <w:t xml:space="preserve"> </w:t>
      </w:r>
      <w:r w:rsidR="00C45657">
        <w:rPr>
          <w:sz w:val="24"/>
          <w:szCs w:val="24"/>
        </w:rPr>
        <w:t>and saves both a logical representation of the map, for collision detection and pathfinding, and a graphical representation that is sent to the graphic interface for on-screen representation.</w:t>
      </w:r>
      <w:r w:rsidR="00C45657">
        <w:rPr>
          <w:sz w:val="24"/>
          <w:szCs w:val="24"/>
        </w:rPr>
        <w:br/>
      </w:r>
      <w:r w:rsidR="00C45657">
        <w:rPr>
          <w:b/>
          <w:sz w:val="24"/>
          <w:szCs w:val="24"/>
        </w:rPr>
        <w:t xml:space="preserve">Static World Elements </w:t>
      </w:r>
      <w:r w:rsidR="00C45657">
        <w:rPr>
          <w:sz w:val="24"/>
          <w:szCs w:val="24"/>
        </w:rPr>
        <w:t>are elements/objects that are in the same place throughout the game, like spawn points.</w:t>
      </w:r>
      <w:r w:rsidR="00C45657">
        <w:rPr>
          <w:sz w:val="24"/>
          <w:szCs w:val="24"/>
        </w:rPr>
        <w:br/>
      </w:r>
      <w:r w:rsidR="00C45657">
        <w:rPr>
          <w:b/>
          <w:sz w:val="24"/>
          <w:szCs w:val="24"/>
        </w:rPr>
        <w:t xml:space="preserve">Event/Messaging System </w:t>
      </w:r>
      <w:r w:rsidR="00C45657">
        <w:rPr>
          <w:sz w:val="24"/>
          <w:szCs w:val="24"/>
        </w:rPr>
        <w:t>gives the player information about gameplay states, for example when the ghosts changes state from fleeing to chasing.</w:t>
      </w:r>
    </w:p>
    <w:p w:rsidR="00A60198" w:rsidRDefault="00A60198" w:rsidP="00A60198">
      <w:pPr>
        <w:rPr>
          <w:sz w:val="24"/>
          <w:szCs w:val="24"/>
        </w:rPr>
      </w:pPr>
    </w:p>
    <w:p w:rsidR="00A60198" w:rsidRDefault="00A60198" w:rsidP="00755414">
      <w:pPr>
        <w:pStyle w:val="Heading2"/>
      </w:pPr>
      <w:bookmarkStart w:id="4" w:name="_Toc378335609"/>
      <w:r>
        <w:t>Visual Effects</w:t>
      </w:r>
      <w:bookmarkEnd w:id="4"/>
    </w:p>
    <w:p w:rsidR="00A60198" w:rsidRDefault="00A60198" w:rsidP="00A60198">
      <w:pPr>
        <w:rPr>
          <w:sz w:val="24"/>
          <w:szCs w:val="24"/>
        </w:rPr>
      </w:pPr>
      <w:r>
        <w:rPr>
          <w:sz w:val="24"/>
          <w:szCs w:val="24"/>
        </w:rPr>
        <w:t>The visual effects of the program includes point light(s), different particle effects, reflections and an environment map.</w:t>
      </w:r>
    </w:p>
    <w:p w:rsidR="00113991" w:rsidRDefault="00A60198" w:rsidP="00113991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Point Light </w:t>
      </w:r>
      <w:r>
        <w:rPr>
          <w:sz w:val="24"/>
          <w:szCs w:val="24"/>
        </w:rPr>
        <w:t>is a source of light with a direction and a source point. It is the main source of light in our game</w:t>
      </w:r>
      <w:r>
        <w:rPr>
          <w:sz w:val="24"/>
          <w:szCs w:val="24"/>
        </w:rPr>
        <w:br/>
      </w:r>
      <w:r w:rsidR="00113991">
        <w:rPr>
          <w:b/>
          <w:sz w:val="24"/>
          <w:szCs w:val="24"/>
        </w:rPr>
        <w:t xml:space="preserve">Particle Effects </w:t>
      </w:r>
      <w:r w:rsidR="00113991">
        <w:rPr>
          <w:sz w:val="24"/>
          <w:szCs w:val="24"/>
        </w:rPr>
        <w:t>is a way to demonstrate small particles with different movement patterns. Explosions are represented by particle effects.</w:t>
      </w:r>
      <w:r w:rsidR="00113991">
        <w:rPr>
          <w:sz w:val="24"/>
          <w:szCs w:val="24"/>
        </w:rPr>
        <w:br/>
      </w:r>
      <w:r w:rsidR="00113991">
        <w:rPr>
          <w:b/>
          <w:sz w:val="24"/>
          <w:szCs w:val="24"/>
        </w:rPr>
        <w:t xml:space="preserve">Reflections </w:t>
      </w:r>
      <w:r w:rsidR="00113991">
        <w:rPr>
          <w:sz w:val="24"/>
          <w:szCs w:val="24"/>
        </w:rPr>
        <w:t>put a texture on a surface that represents the view of the surface.</w:t>
      </w:r>
      <w:r w:rsidR="00113991">
        <w:rPr>
          <w:sz w:val="24"/>
          <w:szCs w:val="24"/>
        </w:rPr>
        <w:br/>
      </w:r>
      <w:r w:rsidR="00113991">
        <w:rPr>
          <w:b/>
          <w:sz w:val="24"/>
          <w:szCs w:val="24"/>
        </w:rPr>
        <w:t xml:space="preserve">Environment Map </w:t>
      </w:r>
      <w:r w:rsidR="00113991">
        <w:rPr>
          <w:sz w:val="24"/>
          <w:szCs w:val="24"/>
        </w:rPr>
        <w:t>controls background textures.</w:t>
      </w:r>
    </w:p>
    <w:p w:rsidR="00113991" w:rsidRDefault="00113991" w:rsidP="00113991">
      <w:pPr>
        <w:rPr>
          <w:b/>
          <w:sz w:val="24"/>
          <w:szCs w:val="24"/>
        </w:rPr>
      </w:pPr>
    </w:p>
    <w:p w:rsidR="00382069" w:rsidRDefault="00382069" w:rsidP="00755414">
      <w:pPr>
        <w:pStyle w:val="Heading2"/>
      </w:pPr>
      <w:bookmarkStart w:id="5" w:name="_Toc378335610"/>
      <w:r>
        <w:t>Low-Level Renderer</w:t>
      </w:r>
      <w:bookmarkEnd w:id="5"/>
      <w:r>
        <w:t xml:space="preserve"> </w:t>
      </w:r>
    </w:p>
    <w:p w:rsidR="00382069" w:rsidRDefault="00382069" w:rsidP="00113991">
      <w:pPr>
        <w:rPr>
          <w:sz w:val="24"/>
          <w:szCs w:val="24"/>
        </w:rPr>
      </w:pPr>
      <w:r>
        <w:rPr>
          <w:sz w:val="24"/>
          <w:szCs w:val="24"/>
        </w:rPr>
        <w:t>Contains information that draws the graphic.</w:t>
      </w:r>
    </w:p>
    <w:p w:rsidR="00755414" w:rsidRDefault="00382069" w:rsidP="001B39E8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Shaders </w:t>
      </w:r>
      <w:r>
        <w:rPr>
          <w:sz w:val="24"/>
          <w:szCs w:val="24"/>
        </w:rPr>
        <w:t xml:space="preserve">are programs that reside in the gpu. They tell the gpu how to paint every pixel on the screen.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Cameras</w:t>
      </w:r>
      <w:r>
        <w:rPr>
          <w:sz w:val="24"/>
          <w:szCs w:val="24"/>
        </w:rPr>
        <w:t xml:space="preserve"> are matrices that convert the world into different views.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Text And Fonts </w:t>
      </w:r>
      <w:r>
        <w:rPr>
          <w:sz w:val="24"/>
          <w:szCs w:val="24"/>
        </w:rPr>
        <w:t>are outputs to the gui and can also be used for debugging. The fonts tell the text how to display itself.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Textures/Surface Management </w:t>
      </w:r>
      <w:r w:rsidR="001B39E8">
        <w:rPr>
          <w:sz w:val="24"/>
          <w:szCs w:val="24"/>
        </w:rPr>
        <w:t>puts the correct texture on the right object. This includes surfaces.</w:t>
      </w:r>
      <w:r w:rsidR="001B39E8">
        <w:rPr>
          <w:sz w:val="24"/>
          <w:szCs w:val="24"/>
        </w:rPr>
        <w:br/>
      </w:r>
      <w:r w:rsidR="001B39E8">
        <w:rPr>
          <w:b/>
          <w:sz w:val="24"/>
          <w:szCs w:val="24"/>
        </w:rPr>
        <w:t xml:space="preserve">Graphics Device Interface </w:t>
      </w:r>
      <w:r w:rsidR="001B39E8">
        <w:rPr>
          <w:sz w:val="24"/>
          <w:szCs w:val="24"/>
        </w:rPr>
        <w:t>is the interface towards the low-level renderer.</w:t>
      </w:r>
      <w:r w:rsidR="001B39E8">
        <w:rPr>
          <w:sz w:val="24"/>
          <w:szCs w:val="24"/>
        </w:rPr>
        <w:br/>
      </w:r>
    </w:p>
    <w:p w:rsidR="001B39E8" w:rsidRDefault="00755414" w:rsidP="007554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39E8" w:rsidRDefault="001B39E8" w:rsidP="00755414">
      <w:pPr>
        <w:pStyle w:val="Heading2"/>
      </w:pPr>
      <w:bookmarkStart w:id="6" w:name="_Toc378335611"/>
      <w:r>
        <w:lastRenderedPageBreak/>
        <w:t>Debugging</w:t>
      </w:r>
      <w:bookmarkEnd w:id="6"/>
    </w:p>
    <w:p w:rsidR="001B39E8" w:rsidRDefault="001B39E8" w:rsidP="001B39E8">
      <w:pPr>
        <w:rPr>
          <w:sz w:val="24"/>
          <w:szCs w:val="24"/>
        </w:rPr>
      </w:pPr>
      <w:r>
        <w:rPr>
          <w:sz w:val="24"/>
          <w:szCs w:val="24"/>
        </w:rPr>
        <w:t>Is used to check the program code for bugs, glitches</w:t>
      </w:r>
      <w:r w:rsidR="00B330A4">
        <w:rPr>
          <w:sz w:val="24"/>
          <w:szCs w:val="24"/>
        </w:rPr>
        <w:t xml:space="preserve"> and performance issues.</w:t>
      </w:r>
    </w:p>
    <w:p w:rsidR="00B330A4" w:rsidRDefault="001B39E8" w:rsidP="00B330A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Performance and memory stats </w:t>
      </w:r>
      <w:r>
        <w:rPr>
          <w:sz w:val="24"/>
          <w:szCs w:val="24"/>
        </w:rPr>
        <w:t>keep stats about performance. For example fps, memory loss etc.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Debug Drawing </w:t>
      </w:r>
      <w:r w:rsidR="00B330A4">
        <w:rPr>
          <w:sz w:val="24"/>
          <w:szCs w:val="24"/>
        </w:rPr>
        <w:t>p</w:t>
      </w:r>
      <w:r>
        <w:rPr>
          <w:sz w:val="24"/>
          <w:szCs w:val="24"/>
        </w:rPr>
        <w:t>rints the map and objects in different ways</w:t>
      </w:r>
      <w:r w:rsidR="00B330A4">
        <w:rPr>
          <w:sz w:val="24"/>
          <w:szCs w:val="24"/>
        </w:rPr>
        <w:t>. Can be used for drawing the outlines of triangles only.</w:t>
      </w:r>
    </w:p>
    <w:p w:rsidR="00B330A4" w:rsidRDefault="00B330A4" w:rsidP="00B330A4">
      <w:pPr>
        <w:rPr>
          <w:b/>
          <w:sz w:val="24"/>
          <w:szCs w:val="24"/>
        </w:rPr>
      </w:pPr>
    </w:p>
    <w:p w:rsidR="00B330A4" w:rsidRDefault="00B330A4" w:rsidP="00755414">
      <w:pPr>
        <w:pStyle w:val="Heading2"/>
      </w:pPr>
      <w:bookmarkStart w:id="7" w:name="_Toc378335612"/>
      <w:r>
        <w:t>Collision and physics</w:t>
      </w:r>
      <w:bookmarkEnd w:id="7"/>
    </w:p>
    <w:p w:rsidR="00457FD7" w:rsidRDefault="00B330A4" w:rsidP="00457FD7">
      <w:pPr>
        <w:rPr>
          <w:sz w:val="24"/>
          <w:szCs w:val="24"/>
        </w:rPr>
      </w:pPr>
      <w:r>
        <w:rPr>
          <w:sz w:val="24"/>
          <w:szCs w:val="24"/>
        </w:rPr>
        <w:t>Functions that are used for gameplay events and changes for example Pacman collides with an enemy and is killed.</w:t>
      </w:r>
    </w:p>
    <w:p w:rsidR="00B330A4" w:rsidRDefault="00B330A4" w:rsidP="00457FD7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Physics / Collision World </w:t>
      </w:r>
      <w:r>
        <w:rPr>
          <w:sz w:val="24"/>
          <w:szCs w:val="24"/>
        </w:rPr>
        <w:t>use positions to check if a move is prohibited.</w:t>
      </w:r>
    </w:p>
    <w:p w:rsidR="00457FD7" w:rsidRDefault="00457FD7" w:rsidP="00457FD7">
      <w:pPr>
        <w:ind w:left="709"/>
        <w:rPr>
          <w:sz w:val="24"/>
          <w:szCs w:val="24"/>
        </w:rPr>
      </w:pPr>
    </w:p>
    <w:p w:rsidR="00457FD7" w:rsidRDefault="00457FD7" w:rsidP="00755414">
      <w:pPr>
        <w:pStyle w:val="Heading2"/>
      </w:pPr>
      <w:bookmarkStart w:id="8" w:name="_Toc378335613"/>
      <w:r>
        <w:t>Audio</w:t>
      </w:r>
      <w:bookmarkEnd w:id="8"/>
    </w:p>
    <w:p w:rsidR="00457FD7" w:rsidRDefault="00457FD7" w:rsidP="00457FD7">
      <w:pPr>
        <w:rPr>
          <w:sz w:val="24"/>
          <w:szCs w:val="24"/>
        </w:rPr>
      </w:pPr>
      <w:r>
        <w:rPr>
          <w:sz w:val="24"/>
          <w:szCs w:val="24"/>
        </w:rPr>
        <w:t>Plays sounds and music depending on the position of Pacman.</w:t>
      </w:r>
    </w:p>
    <w:p w:rsidR="00355034" w:rsidRDefault="00457FD7" w:rsidP="0035503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Audio Playback / Management </w:t>
      </w:r>
      <w:r>
        <w:rPr>
          <w:sz w:val="24"/>
          <w:szCs w:val="24"/>
        </w:rPr>
        <w:t>c</w:t>
      </w:r>
      <w:r w:rsidRPr="00457FD7">
        <w:rPr>
          <w:sz w:val="24"/>
          <w:szCs w:val="24"/>
        </w:rPr>
        <w:t>ontrols</w:t>
      </w:r>
      <w:r>
        <w:rPr>
          <w:sz w:val="24"/>
          <w:szCs w:val="24"/>
        </w:rPr>
        <w:t xml:space="preserve"> what sounds to play and what volume it should be played at. The volume depends on the distance from </w:t>
      </w:r>
      <w:r w:rsidR="00355034">
        <w:rPr>
          <w:sz w:val="24"/>
          <w:szCs w:val="24"/>
        </w:rPr>
        <w:t xml:space="preserve">the </w:t>
      </w:r>
      <w:r>
        <w:rPr>
          <w:sz w:val="24"/>
          <w:szCs w:val="24"/>
        </w:rPr>
        <w:t>audio source and Pacman.</w:t>
      </w:r>
      <w:r w:rsidR="00355034">
        <w:rPr>
          <w:sz w:val="24"/>
          <w:szCs w:val="24"/>
        </w:rPr>
        <w:br/>
      </w:r>
      <w:r w:rsidR="00355034">
        <w:rPr>
          <w:b/>
          <w:sz w:val="24"/>
          <w:szCs w:val="24"/>
        </w:rPr>
        <w:t xml:space="preserve">3D Audio </w:t>
      </w:r>
      <w:r w:rsidR="00355034">
        <w:rPr>
          <w:sz w:val="24"/>
          <w:szCs w:val="24"/>
        </w:rPr>
        <w:t>makes the sound appear different in each output device.</w:t>
      </w:r>
    </w:p>
    <w:p w:rsidR="00355034" w:rsidRDefault="00355034" w:rsidP="00355034">
      <w:pPr>
        <w:ind w:left="709"/>
        <w:rPr>
          <w:sz w:val="24"/>
          <w:szCs w:val="24"/>
        </w:rPr>
      </w:pPr>
    </w:p>
    <w:p w:rsidR="00355034" w:rsidRDefault="00355034" w:rsidP="00755414">
      <w:pPr>
        <w:pStyle w:val="Heading2"/>
      </w:pPr>
      <w:bookmarkStart w:id="9" w:name="_Toc378335614"/>
      <w:r>
        <w:t>Human Interface Device</w:t>
      </w:r>
      <w:bookmarkEnd w:id="9"/>
    </w:p>
    <w:p w:rsidR="00355034" w:rsidRDefault="00355034" w:rsidP="00355034">
      <w:pPr>
        <w:rPr>
          <w:sz w:val="24"/>
          <w:szCs w:val="24"/>
        </w:rPr>
      </w:pPr>
      <w:r>
        <w:rPr>
          <w:sz w:val="24"/>
          <w:szCs w:val="24"/>
        </w:rPr>
        <w:t>Mouse and keyboard are the only interface devices that the player can use.</w:t>
      </w:r>
    </w:p>
    <w:p w:rsidR="00355034" w:rsidRDefault="00355034" w:rsidP="0035503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Physical Devices. </w:t>
      </w:r>
      <w:r>
        <w:rPr>
          <w:sz w:val="24"/>
          <w:szCs w:val="24"/>
        </w:rPr>
        <w:t>The keyboard is used to control Pacman left, right, up and down. The mouse is used to control the camera and Pacman’s direction.</w:t>
      </w:r>
    </w:p>
    <w:p w:rsidR="00355034" w:rsidRDefault="00355034" w:rsidP="00355034">
      <w:pPr>
        <w:ind w:left="709"/>
        <w:rPr>
          <w:sz w:val="24"/>
          <w:szCs w:val="24"/>
        </w:rPr>
      </w:pPr>
    </w:p>
    <w:p w:rsidR="00355034" w:rsidRDefault="00355034">
      <w:r>
        <w:br w:type="page"/>
      </w:r>
    </w:p>
    <w:p w:rsidR="00355034" w:rsidRDefault="00355034" w:rsidP="00755414">
      <w:pPr>
        <w:pStyle w:val="Heading2"/>
      </w:pPr>
      <w:bookmarkStart w:id="10" w:name="_Toc378335615"/>
      <w:r>
        <w:lastRenderedPageBreak/>
        <w:t>Resources</w:t>
      </w:r>
      <w:bookmarkEnd w:id="10"/>
    </w:p>
    <w:p w:rsidR="00355034" w:rsidRDefault="00355034" w:rsidP="00355034">
      <w:pPr>
        <w:rPr>
          <w:sz w:val="24"/>
          <w:szCs w:val="24"/>
        </w:rPr>
      </w:pPr>
      <w:r>
        <w:rPr>
          <w:sz w:val="24"/>
          <w:szCs w:val="24"/>
        </w:rPr>
        <w:t>Useful files for our program.</w:t>
      </w:r>
    </w:p>
    <w:p w:rsidR="00EA4928" w:rsidRDefault="00355034" w:rsidP="0035503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Textures </w:t>
      </w:r>
      <w:r>
        <w:rPr>
          <w:sz w:val="24"/>
          <w:szCs w:val="24"/>
        </w:rPr>
        <w:t>files with colors that we can attach to an object.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Fonts </w:t>
      </w:r>
      <w:r>
        <w:rPr>
          <w:sz w:val="24"/>
          <w:szCs w:val="24"/>
        </w:rPr>
        <w:t>information that describes the way a text should be written.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World Map</w:t>
      </w:r>
      <w:r>
        <w:rPr>
          <w:sz w:val="24"/>
          <w:szCs w:val="24"/>
        </w:rPr>
        <w:t xml:space="preserve"> stores information about how the</w:t>
      </w:r>
      <w:r w:rsidR="00EA4928">
        <w:rPr>
          <w:sz w:val="24"/>
          <w:szCs w:val="24"/>
        </w:rPr>
        <w:t xml:space="preserve"> vertices are to be constructed and how the logical map will be contracted. Uses a .raw file to store the information.</w:t>
      </w:r>
      <w:r w:rsidR="00EA4928">
        <w:rPr>
          <w:sz w:val="24"/>
          <w:szCs w:val="24"/>
        </w:rPr>
        <w:br/>
      </w:r>
      <w:r w:rsidR="00EA4928">
        <w:rPr>
          <w:b/>
          <w:sz w:val="24"/>
          <w:szCs w:val="24"/>
        </w:rPr>
        <w:t xml:space="preserve">3D-models </w:t>
      </w:r>
      <w:r w:rsidR="00EA4928">
        <w:rPr>
          <w:sz w:val="24"/>
          <w:szCs w:val="24"/>
        </w:rPr>
        <w:t>are stored in .obj files with information on how to construct the vertices for a 3D-object.</w:t>
      </w:r>
    </w:p>
    <w:p w:rsidR="00EA4928" w:rsidRDefault="00EA4928" w:rsidP="00EA4928">
      <w:pPr>
        <w:rPr>
          <w:sz w:val="24"/>
          <w:szCs w:val="24"/>
        </w:rPr>
      </w:pPr>
    </w:p>
    <w:p w:rsidR="00EA4928" w:rsidRDefault="00EA4928" w:rsidP="00755414">
      <w:pPr>
        <w:pStyle w:val="Heading2"/>
      </w:pPr>
      <w:bookmarkStart w:id="11" w:name="_Toc378335616"/>
      <w:r>
        <w:t>Core Systems</w:t>
      </w:r>
      <w:bookmarkEnd w:id="11"/>
    </w:p>
    <w:p w:rsidR="00A335E4" w:rsidRDefault="00EA4928" w:rsidP="00EA4928">
      <w:pPr>
        <w:rPr>
          <w:sz w:val="24"/>
          <w:szCs w:val="24"/>
        </w:rPr>
      </w:pPr>
      <w:r>
        <w:rPr>
          <w:sz w:val="24"/>
          <w:szCs w:val="24"/>
        </w:rPr>
        <w:t>These are the different libraries that help</w:t>
      </w:r>
      <w:r w:rsidR="00A335E4">
        <w:rPr>
          <w:sz w:val="24"/>
          <w:szCs w:val="24"/>
        </w:rPr>
        <w:t>s us with predefined methods.</w:t>
      </w:r>
    </w:p>
    <w:p w:rsidR="00A335E4" w:rsidRDefault="00A335E4" w:rsidP="00A335E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Assertions </w:t>
      </w:r>
      <w:r>
        <w:rPr>
          <w:sz w:val="24"/>
          <w:szCs w:val="24"/>
        </w:rPr>
        <w:t>check the code for logical error like misspelling or forgotten characters.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Memory Management </w:t>
      </w:r>
      <w:r>
        <w:rPr>
          <w:sz w:val="24"/>
          <w:szCs w:val="24"/>
        </w:rPr>
        <w:t>helps with deleting memory places that won’t be used again. This makes memory loss less frequent.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Math Library </w:t>
      </w:r>
      <w:r>
        <w:rPr>
          <w:sz w:val="24"/>
          <w:szCs w:val="24"/>
        </w:rPr>
        <w:t>gives structures and mathematical calculations on more advanced variables.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Random Generator </w:t>
      </w:r>
      <w:r>
        <w:rPr>
          <w:sz w:val="24"/>
          <w:szCs w:val="24"/>
        </w:rPr>
        <w:t xml:space="preserve">uses the CPU clock to give the user a seemingly random number. </w:t>
      </w:r>
    </w:p>
    <w:p w:rsidR="00A335E4" w:rsidRDefault="00A335E4" w:rsidP="00A335E4">
      <w:pPr>
        <w:rPr>
          <w:b/>
          <w:sz w:val="24"/>
          <w:szCs w:val="24"/>
        </w:rPr>
      </w:pPr>
    </w:p>
    <w:p w:rsidR="00A335E4" w:rsidRDefault="00A335E4" w:rsidP="00755414">
      <w:pPr>
        <w:pStyle w:val="Heading2"/>
      </w:pPr>
      <w:bookmarkStart w:id="12" w:name="_Toc378335617"/>
      <w:r>
        <w:t>3</w:t>
      </w:r>
      <w:r w:rsidRPr="00A335E4">
        <w:rPr>
          <w:vertAlign w:val="superscript"/>
        </w:rPr>
        <w:t>rd</w:t>
      </w:r>
      <w:r>
        <w:t xml:space="preserve"> Party SDKs</w:t>
      </w:r>
      <w:bookmarkEnd w:id="12"/>
    </w:p>
    <w:p w:rsidR="00A335E4" w:rsidRDefault="00A335E4" w:rsidP="00A335E4">
      <w:pPr>
        <w:rPr>
          <w:sz w:val="24"/>
          <w:szCs w:val="24"/>
        </w:rPr>
      </w:pPr>
      <w:r>
        <w:rPr>
          <w:sz w:val="24"/>
          <w:szCs w:val="24"/>
        </w:rPr>
        <w:t>These are the libraries, dlls and .h files needed to do more advanced stuff. These are programmed by a 3</w:t>
      </w:r>
      <w:r w:rsidRPr="00A335E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party.</w:t>
      </w:r>
    </w:p>
    <w:p w:rsidR="007D1FF7" w:rsidRDefault="00A335E4" w:rsidP="00A335E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Open GL 4.x </w:t>
      </w:r>
      <w:r>
        <w:rPr>
          <w:sz w:val="24"/>
          <w:szCs w:val="24"/>
        </w:rPr>
        <w:t xml:space="preserve">is the SDK that will be used to manage the GPU. It, among other </w:t>
      </w:r>
      <w:r w:rsidR="007D1FF7">
        <w:rPr>
          <w:sz w:val="24"/>
          <w:szCs w:val="24"/>
        </w:rPr>
        <w:t>stuff, sends buffers to the GPU and tells it what shaders are to be used.</w:t>
      </w:r>
      <w:r w:rsidR="007D1FF7">
        <w:rPr>
          <w:sz w:val="24"/>
          <w:szCs w:val="24"/>
        </w:rPr>
        <w:br/>
      </w:r>
      <w:r w:rsidR="007D1FF7">
        <w:rPr>
          <w:b/>
          <w:sz w:val="24"/>
          <w:szCs w:val="24"/>
        </w:rPr>
        <w:t xml:space="preserve">SOIL </w:t>
      </w:r>
      <w:r w:rsidR="007D1FF7">
        <w:rPr>
          <w:sz w:val="24"/>
          <w:szCs w:val="24"/>
        </w:rPr>
        <w:t>helps with reading in textures.</w:t>
      </w:r>
    </w:p>
    <w:p w:rsidR="007D1FF7" w:rsidRDefault="007D1FF7" w:rsidP="007D1FF7">
      <w:pPr>
        <w:rPr>
          <w:sz w:val="24"/>
          <w:szCs w:val="24"/>
        </w:rPr>
      </w:pPr>
    </w:p>
    <w:p w:rsidR="007D1FF7" w:rsidRPr="007D1FF7" w:rsidRDefault="007D1FF7" w:rsidP="00755414">
      <w:pPr>
        <w:pStyle w:val="Heading2"/>
      </w:pPr>
      <w:bookmarkStart w:id="13" w:name="_Toc378335618"/>
      <w:r w:rsidRPr="007D1FF7">
        <w:t>OS</w:t>
      </w:r>
      <w:r>
        <w:t xml:space="preserve"> and Platform</w:t>
      </w:r>
      <w:bookmarkEnd w:id="13"/>
    </w:p>
    <w:p w:rsidR="007D1FF7" w:rsidRDefault="007D1FF7" w:rsidP="007D1FF7">
      <w:pPr>
        <w:rPr>
          <w:sz w:val="24"/>
          <w:szCs w:val="24"/>
        </w:rPr>
      </w:pPr>
      <w:r>
        <w:rPr>
          <w:sz w:val="24"/>
          <w:szCs w:val="24"/>
        </w:rPr>
        <w:t>This game will be programmed fo</w:t>
      </w:r>
      <w:r w:rsidR="00B35406">
        <w:rPr>
          <w:sz w:val="24"/>
          <w:szCs w:val="24"/>
        </w:rPr>
        <w:t>r Windows 7 using a pc</w:t>
      </w:r>
      <w:r>
        <w:rPr>
          <w:sz w:val="24"/>
          <w:szCs w:val="24"/>
        </w:rPr>
        <w:t>.</w:t>
      </w:r>
    </w:p>
    <w:p w:rsidR="00755414" w:rsidRDefault="00755414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755414" w:rsidRDefault="00755414" w:rsidP="00755414">
      <w:pPr>
        <w:pStyle w:val="Heading1"/>
      </w:pPr>
      <w:bookmarkStart w:id="14" w:name="_Toc378335619"/>
      <w:r>
        <w:t>Domain Modell</w:t>
      </w:r>
      <w:bookmarkEnd w:id="14"/>
      <w:r>
        <w:t xml:space="preserve"> </w:t>
      </w:r>
    </w:p>
    <w:p w:rsidR="00795CA8" w:rsidRDefault="00795CA8" w:rsidP="00755414">
      <w:r>
        <w:rPr>
          <w:noProof/>
        </w:rPr>
        <w:drawing>
          <wp:anchor distT="0" distB="0" distL="114300" distR="114300" simplePos="0" relativeHeight="251661312" behindDoc="1" locked="0" layoutInCell="1" allowOverlap="1" wp14:anchorId="26AFD808" wp14:editId="42FF7875">
            <wp:simplePos x="0" y="0"/>
            <wp:positionH relativeFrom="column">
              <wp:posOffset>-547370</wp:posOffset>
            </wp:positionH>
            <wp:positionV relativeFrom="paragraph">
              <wp:posOffset>195580</wp:posOffset>
            </wp:positionV>
            <wp:extent cx="6962775" cy="6257925"/>
            <wp:effectExtent l="0" t="0" r="9525" b="9525"/>
            <wp:wrapThrough wrapText="bothSides">
              <wp:wrapPolygon edited="0">
                <wp:start x="0" y="0"/>
                <wp:lineTo x="0" y="21567"/>
                <wp:lineTo x="21570" y="21567"/>
                <wp:lineTo x="21570" y="0"/>
                <wp:lineTo x="0" y="0"/>
              </wp:wrapPolygon>
            </wp:wrapThrough>
            <wp:docPr id="3" name="Picture 3" descr="\\filestorage1.bth.se\students\20122\chmf12\Pacman\Domän3dp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filestorage1.bth.se\students\20122\chmf12\Pacman\Domän3dpa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928">
        <w:br/>
      </w:r>
      <w:r w:rsidR="00355034">
        <w:br/>
      </w:r>
    </w:p>
    <w:p w:rsidR="00795CA8" w:rsidRDefault="00795CA8">
      <w:r>
        <w:br w:type="page"/>
      </w:r>
    </w:p>
    <w:p w:rsidR="00B330A4" w:rsidRPr="00C672B7" w:rsidRDefault="00795CA8" w:rsidP="00C672B7">
      <w:pPr>
        <w:pStyle w:val="Heading1"/>
      </w:pPr>
      <w:bookmarkStart w:id="15" w:name="_Toc378335620"/>
      <w:r>
        <w:t>Work Breakdown Structure</w:t>
      </w:r>
      <w:bookmarkEnd w:id="15"/>
    </w:p>
    <w:tbl>
      <w:tblPr>
        <w:tblW w:w="3578" w:type="pct"/>
        <w:tblLook w:val="04A0" w:firstRow="1" w:lastRow="0" w:firstColumn="1" w:lastColumn="0" w:noHBand="0" w:noVBand="1"/>
      </w:tblPr>
      <w:tblGrid>
        <w:gridCol w:w="1993"/>
        <w:gridCol w:w="1003"/>
        <w:gridCol w:w="1375"/>
        <w:gridCol w:w="918"/>
        <w:gridCol w:w="1139"/>
        <w:gridCol w:w="1164"/>
        <w:gridCol w:w="2030"/>
      </w:tblGrid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5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Start Date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Duration(days)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End Date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Est. Time(h)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Act. Time(h)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Act. Time/ Est. Time(%)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Gameplay Design (1)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Achitecture/Design (1)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21-jan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Wbs (1)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133,33%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Writing L1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83,33%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Total L1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20-jan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24-jan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75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74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98,67%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26-jan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Detailed L1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Architecture/Design (2)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30-jan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Gameplay Design (2)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Writing L2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Changes in L1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Wbs (2)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Total L2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84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Resources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05-feb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Low-level Renderer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Gameplay foundations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Debugging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R3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09-feb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09-feb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Audio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13-feb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Visual Effects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10-feb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14-feb</w:t>
            </w: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R4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16-feb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16-feb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Collision and Physics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17-feb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Front End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17-feb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Optimization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18-feb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Documentation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18-feb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Record Prototype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21-feb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Total L3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21-feb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360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R5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23-feb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23-feb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Balancing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25-feb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Modding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Update L1,L2 &amp; L3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Evaluations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27-feb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28-feb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R6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02-mar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02-mar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Progress Report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03-mar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03-mar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Total L4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03-mar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160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0,00%</w:t>
            </w:r>
          </w:p>
        </w:tc>
      </w:tr>
    </w:tbl>
    <w:p w:rsidR="001C5AD7" w:rsidRPr="001C5AD7" w:rsidRDefault="001C5AD7" w:rsidP="00C672B7">
      <w:pPr>
        <w:rPr>
          <w:sz w:val="24"/>
          <w:szCs w:val="24"/>
        </w:rPr>
      </w:pPr>
      <w:bookmarkStart w:id="16" w:name="_GoBack"/>
      <w:bookmarkEnd w:id="16"/>
    </w:p>
    <w:sectPr w:rsidR="001C5AD7" w:rsidRPr="001C5AD7" w:rsidSect="009850AF">
      <w:footerReference w:type="default" r:id="rId10"/>
      <w:pgSz w:w="12240" w:h="15840"/>
      <w:pgMar w:top="1418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CA8" w:rsidRDefault="00795CA8" w:rsidP="009850AF">
      <w:pPr>
        <w:spacing w:after="0" w:line="240" w:lineRule="auto"/>
      </w:pPr>
      <w:r>
        <w:separator/>
      </w:r>
    </w:p>
  </w:endnote>
  <w:endnote w:type="continuationSeparator" w:id="0">
    <w:p w:rsidR="00795CA8" w:rsidRDefault="00795CA8" w:rsidP="0098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900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CA8" w:rsidRDefault="00795C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2B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95CA8" w:rsidRDefault="00795C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CA8" w:rsidRDefault="00795CA8" w:rsidP="009850AF">
      <w:pPr>
        <w:spacing w:after="0" w:line="240" w:lineRule="auto"/>
      </w:pPr>
      <w:r>
        <w:separator/>
      </w:r>
    </w:p>
  </w:footnote>
  <w:footnote w:type="continuationSeparator" w:id="0">
    <w:p w:rsidR="00795CA8" w:rsidRDefault="00795CA8" w:rsidP="00985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91"/>
    <w:rsid w:val="0006052F"/>
    <w:rsid w:val="00113991"/>
    <w:rsid w:val="001B39E8"/>
    <w:rsid w:val="001C5AD7"/>
    <w:rsid w:val="002439DC"/>
    <w:rsid w:val="00266279"/>
    <w:rsid w:val="002A4520"/>
    <w:rsid w:val="00312B91"/>
    <w:rsid w:val="00355034"/>
    <w:rsid w:val="00382069"/>
    <w:rsid w:val="003B5FB5"/>
    <w:rsid w:val="00457FD7"/>
    <w:rsid w:val="004D713F"/>
    <w:rsid w:val="006A246A"/>
    <w:rsid w:val="00755414"/>
    <w:rsid w:val="00795CA8"/>
    <w:rsid w:val="007D1FF7"/>
    <w:rsid w:val="008D15E5"/>
    <w:rsid w:val="009850AF"/>
    <w:rsid w:val="00A335E4"/>
    <w:rsid w:val="00A60198"/>
    <w:rsid w:val="00A67496"/>
    <w:rsid w:val="00AF3A75"/>
    <w:rsid w:val="00B330A4"/>
    <w:rsid w:val="00B35406"/>
    <w:rsid w:val="00C45657"/>
    <w:rsid w:val="00C672B7"/>
    <w:rsid w:val="00E4274E"/>
    <w:rsid w:val="00E74962"/>
    <w:rsid w:val="00EA4928"/>
    <w:rsid w:val="00FE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AF"/>
  </w:style>
  <w:style w:type="paragraph" w:styleId="Footer">
    <w:name w:val="footer"/>
    <w:basedOn w:val="Normal"/>
    <w:link w:val="Foot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AF"/>
  </w:style>
  <w:style w:type="character" w:customStyle="1" w:styleId="Heading1Char">
    <w:name w:val="Heading 1 Char"/>
    <w:basedOn w:val="DefaultParagraphFont"/>
    <w:link w:val="Heading1"/>
    <w:uiPriority w:val="9"/>
    <w:rsid w:val="00755414"/>
    <w:rPr>
      <w:rFonts w:eastAsiaTheme="majorEastAsia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414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554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4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5414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5541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AF"/>
  </w:style>
  <w:style w:type="paragraph" w:styleId="Footer">
    <w:name w:val="footer"/>
    <w:basedOn w:val="Normal"/>
    <w:link w:val="Foot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AF"/>
  </w:style>
  <w:style w:type="character" w:customStyle="1" w:styleId="Heading1Char">
    <w:name w:val="Heading 1 Char"/>
    <w:basedOn w:val="DefaultParagraphFont"/>
    <w:link w:val="Heading1"/>
    <w:uiPriority w:val="9"/>
    <w:rsid w:val="00755414"/>
    <w:rPr>
      <w:rFonts w:eastAsiaTheme="majorEastAsia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414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554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4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5414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554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222C7-D0C2-4D5D-8758-ADCE58450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E42BB7DC</Template>
  <TotalTime>1</TotalTime>
  <Pages>10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chmf12</dc:creator>
  <cp:lastModifiedBy>chmf12</cp:lastModifiedBy>
  <cp:revision>2</cp:revision>
  <cp:lastPrinted>2014-01-24T13:07:00Z</cp:lastPrinted>
  <dcterms:created xsi:type="dcterms:W3CDTF">2014-01-24T13:09:00Z</dcterms:created>
  <dcterms:modified xsi:type="dcterms:W3CDTF">2014-01-24T13:09:00Z</dcterms:modified>
</cp:coreProperties>
</file>